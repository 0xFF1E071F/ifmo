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C47" w:rsidRPr="00BD3C47" w:rsidRDefault="00BD3C47" w:rsidP="00BD3C47">
      <w:pPr>
        <w:pStyle w:val="2"/>
        <w:spacing w:before="0"/>
        <w:jc w:val="center"/>
        <w:rPr>
          <w:sz w:val="22"/>
          <w:lang w:val="ru-RU"/>
        </w:rPr>
      </w:pPr>
      <w:r w:rsidRPr="00BD3C47">
        <w:rPr>
          <w:sz w:val="22"/>
          <w:lang w:val="ru-RU"/>
        </w:rPr>
        <w:t>Университет информационных технологий, механики и оптики</w:t>
      </w:r>
    </w:p>
    <w:p w:rsidR="00BD3C47" w:rsidRPr="00BD3C47" w:rsidRDefault="00BD3C47" w:rsidP="00BD3C47">
      <w:pPr>
        <w:pStyle w:val="2"/>
        <w:spacing w:before="0"/>
        <w:jc w:val="center"/>
        <w:rPr>
          <w:sz w:val="22"/>
          <w:lang w:val="ru-RU"/>
        </w:rPr>
      </w:pPr>
      <w:r w:rsidRPr="00BD3C47">
        <w:rPr>
          <w:sz w:val="22"/>
          <w:lang w:val="ru-RU"/>
        </w:rPr>
        <w:t>Факультет компьютерных технологий и управления</w:t>
      </w:r>
    </w:p>
    <w:p w:rsidR="00BD3C47" w:rsidRPr="00BD3C47" w:rsidRDefault="00BD3C47" w:rsidP="00BD3C47">
      <w:pPr>
        <w:pStyle w:val="2"/>
        <w:spacing w:before="0"/>
        <w:jc w:val="center"/>
        <w:rPr>
          <w:sz w:val="22"/>
          <w:lang w:val="ru-RU"/>
        </w:rPr>
      </w:pPr>
      <w:r w:rsidRPr="00BD3C47">
        <w:rPr>
          <w:sz w:val="22"/>
          <w:lang w:val="ru-RU"/>
        </w:rPr>
        <w:t>Кафедра информатики и прикладной математики</w:t>
      </w:r>
    </w:p>
    <w:p w:rsidR="00BD3C47" w:rsidRDefault="00BD3C47">
      <w:pPr>
        <w:pStyle w:val="af3"/>
        <w:rPr>
          <w:sz w:val="48"/>
          <w:lang w:val="ru-RU"/>
        </w:rPr>
      </w:pPr>
    </w:p>
    <w:p w:rsidR="00BD3C47" w:rsidRDefault="00BD3C47">
      <w:pPr>
        <w:pStyle w:val="af3"/>
        <w:rPr>
          <w:sz w:val="48"/>
          <w:lang w:val="ru-RU"/>
        </w:rPr>
      </w:pPr>
    </w:p>
    <w:p w:rsidR="00BD3C47" w:rsidRDefault="00BD3C47">
      <w:pPr>
        <w:pStyle w:val="af3"/>
        <w:rPr>
          <w:sz w:val="48"/>
          <w:lang w:val="ru-RU"/>
        </w:rPr>
      </w:pPr>
    </w:p>
    <w:p w:rsidR="00BD3C47" w:rsidRDefault="00BD3C47">
      <w:pPr>
        <w:pStyle w:val="af3"/>
        <w:rPr>
          <w:sz w:val="48"/>
          <w:lang w:val="ru-RU"/>
        </w:rPr>
      </w:pPr>
    </w:p>
    <w:p w:rsidR="00BD3C47" w:rsidRDefault="00BD3C47" w:rsidP="00BD3C47">
      <w:pPr>
        <w:rPr>
          <w:lang w:val="ru-RU"/>
        </w:rPr>
      </w:pPr>
    </w:p>
    <w:p w:rsidR="00BD3C47" w:rsidRDefault="00BD3C47" w:rsidP="00BD3C47">
      <w:pPr>
        <w:rPr>
          <w:lang w:val="ru-RU"/>
        </w:rPr>
      </w:pPr>
    </w:p>
    <w:p w:rsidR="00BD3C47" w:rsidRDefault="00BD3C47" w:rsidP="00BD3C47">
      <w:pPr>
        <w:rPr>
          <w:lang w:val="ru-RU"/>
        </w:rPr>
      </w:pPr>
    </w:p>
    <w:p w:rsidR="00BD3C47" w:rsidRDefault="00BD3C47" w:rsidP="00BD3C47">
      <w:pPr>
        <w:rPr>
          <w:lang w:val="ru-RU"/>
        </w:rPr>
      </w:pPr>
    </w:p>
    <w:p w:rsidR="00BD3C47" w:rsidRPr="00BD3C47" w:rsidRDefault="00BD3C47" w:rsidP="00BD3C47">
      <w:pPr>
        <w:rPr>
          <w:lang w:val="ru-RU"/>
        </w:rPr>
      </w:pPr>
    </w:p>
    <w:p w:rsidR="00BD3C47" w:rsidRPr="007A72F3" w:rsidRDefault="00020776" w:rsidP="00BD3C47">
      <w:pPr>
        <w:pStyle w:val="af"/>
        <w:spacing w:after="0"/>
        <w:jc w:val="center"/>
        <w:rPr>
          <w:lang w:val="ru-RU"/>
        </w:rPr>
      </w:pPr>
      <w:r>
        <w:rPr>
          <w:lang w:val="ru-RU"/>
        </w:rPr>
        <w:t>ЛАБОРАТОРНАЯ РАБОТА №</w:t>
      </w:r>
      <w:r w:rsidR="007A72F3" w:rsidRPr="007A72F3">
        <w:rPr>
          <w:lang w:val="ru-RU"/>
        </w:rPr>
        <w:t>1</w:t>
      </w:r>
    </w:p>
    <w:p w:rsidR="00BD3C47" w:rsidRPr="00BD3C47" w:rsidRDefault="00BD3C47" w:rsidP="00BD3C47">
      <w:pPr>
        <w:pStyle w:val="af"/>
        <w:spacing w:after="0"/>
        <w:jc w:val="center"/>
        <w:rPr>
          <w:lang w:val="ru-RU"/>
        </w:rPr>
      </w:pPr>
      <w:r>
        <w:rPr>
          <w:lang w:val="ru-RU"/>
        </w:rPr>
        <w:t>«</w:t>
      </w:r>
      <w:r w:rsidR="007A72F3">
        <w:rPr>
          <w:lang w:val="ru-RU"/>
        </w:rPr>
        <w:t>ОСНОВЫ ПРОГРАММНОЙ ИНЖЕНЕРИИ</w:t>
      </w:r>
      <w:r>
        <w:rPr>
          <w:lang w:val="ru-RU"/>
        </w:rPr>
        <w:t>»</w:t>
      </w:r>
    </w:p>
    <w:p w:rsidR="00BD3C47" w:rsidRDefault="00BD3C47">
      <w:pPr>
        <w:pStyle w:val="af3"/>
        <w:rPr>
          <w:sz w:val="48"/>
          <w:lang w:val="ru-RU"/>
        </w:rPr>
      </w:pPr>
    </w:p>
    <w:p w:rsidR="00BD3C47" w:rsidRDefault="00BD3C47">
      <w:pPr>
        <w:pStyle w:val="af3"/>
        <w:rPr>
          <w:sz w:val="48"/>
          <w:lang w:val="ru-RU"/>
        </w:rPr>
      </w:pPr>
    </w:p>
    <w:p w:rsidR="00BD3C47" w:rsidRDefault="00BD3C47">
      <w:pPr>
        <w:pStyle w:val="af3"/>
        <w:rPr>
          <w:sz w:val="48"/>
          <w:lang w:val="ru-RU"/>
        </w:rPr>
      </w:pPr>
    </w:p>
    <w:p w:rsidR="00BD3C47" w:rsidRDefault="00BD3C47">
      <w:pPr>
        <w:pStyle w:val="af3"/>
        <w:rPr>
          <w:sz w:val="48"/>
          <w:lang w:val="ru-RU"/>
        </w:rPr>
      </w:pPr>
    </w:p>
    <w:p w:rsidR="00BD3C47" w:rsidRDefault="00BD3C47">
      <w:pPr>
        <w:pStyle w:val="af3"/>
        <w:rPr>
          <w:sz w:val="48"/>
          <w:lang w:val="ru-RU"/>
        </w:rPr>
      </w:pPr>
    </w:p>
    <w:p w:rsidR="00BD3C47" w:rsidRDefault="00BD3C47" w:rsidP="00BD3C47">
      <w:pPr>
        <w:rPr>
          <w:sz w:val="22"/>
          <w:lang w:val="ru-RU"/>
        </w:rPr>
        <w:sectPr w:rsidR="00BD3C47" w:rsidSect="001C59BD">
          <w:pgSz w:w="11907" w:h="16839" w:code="9"/>
          <w:pgMar w:top="1440" w:right="1440" w:bottom="1440" w:left="1440" w:header="720" w:footer="720" w:gutter="0"/>
          <w:cols w:space="720"/>
          <w:docGrid w:linePitch="231"/>
        </w:sectPr>
      </w:pPr>
    </w:p>
    <w:p w:rsidR="00BD3C47" w:rsidRDefault="00BD3C47" w:rsidP="00BD3C47">
      <w:pPr>
        <w:rPr>
          <w:sz w:val="22"/>
          <w:lang w:val="ru-RU"/>
        </w:rPr>
      </w:pPr>
    </w:p>
    <w:p w:rsidR="00BD3C47" w:rsidRDefault="00BD3C47" w:rsidP="00BD3C47">
      <w:pPr>
        <w:rPr>
          <w:sz w:val="22"/>
          <w:lang w:val="ru-RU"/>
        </w:rPr>
      </w:pPr>
    </w:p>
    <w:p w:rsidR="00BD3C47" w:rsidRDefault="00BD3C47" w:rsidP="00BD3C47">
      <w:pPr>
        <w:rPr>
          <w:sz w:val="22"/>
          <w:lang w:val="ru-RU"/>
        </w:rPr>
      </w:pPr>
    </w:p>
    <w:p w:rsidR="00BD3C47" w:rsidRDefault="00BD3C47" w:rsidP="00BD3C47">
      <w:pPr>
        <w:rPr>
          <w:sz w:val="22"/>
          <w:lang w:val="ru-RU"/>
        </w:rPr>
      </w:pPr>
    </w:p>
    <w:p w:rsidR="002577DA" w:rsidRDefault="002577DA" w:rsidP="00BD3C47">
      <w:pPr>
        <w:spacing w:after="0"/>
        <w:ind w:left="2160"/>
        <w:rPr>
          <w:sz w:val="22"/>
          <w:lang w:val="ru-RU"/>
        </w:rPr>
      </w:pPr>
    </w:p>
    <w:p w:rsidR="00BD3C47" w:rsidRDefault="00BD3C47" w:rsidP="00BD3C47">
      <w:pPr>
        <w:spacing w:after="0"/>
        <w:ind w:left="2160"/>
        <w:rPr>
          <w:sz w:val="22"/>
          <w:lang w:val="ru-RU"/>
        </w:rPr>
      </w:pPr>
      <w:r>
        <w:rPr>
          <w:sz w:val="22"/>
          <w:lang w:val="ru-RU"/>
        </w:rPr>
        <w:t>Выполнил</w:t>
      </w:r>
      <w:r w:rsidR="007A72F3">
        <w:rPr>
          <w:sz w:val="22"/>
          <w:lang w:val="ru-RU"/>
        </w:rPr>
        <w:t>и</w:t>
      </w:r>
      <w:r>
        <w:rPr>
          <w:sz w:val="22"/>
          <w:lang w:val="ru-RU"/>
        </w:rPr>
        <w:t>:</w:t>
      </w:r>
    </w:p>
    <w:p w:rsidR="00BD3C47" w:rsidRDefault="00BD3C47" w:rsidP="00BD3C47">
      <w:pPr>
        <w:spacing w:after="0"/>
        <w:ind w:left="2160"/>
        <w:rPr>
          <w:sz w:val="22"/>
          <w:lang w:val="ru-RU"/>
        </w:rPr>
      </w:pPr>
      <w:r>
        <w:rPr>
          <w:sz w:val="22"/>
          <w:lang w:val="ru-RU"/>
        </w:rPr>
        <w:t>студент</w:t>
      </w:r>
      <w:r w:rsidR="007A72F3">
        <w:rPr>
          <w:sz w:val="22"/>
          <w:lang w:val="ru-RU"/>
        </w:rPr>
        <w:t>ы</w:t>
      </w:r>
      <w:r>
        <w:rPr>
          <w:sz w:val="22"/>
          <w:lang w:val="ru-RU"/>
        </w:rPr>
        <w:t xml:space="preserve"> гр. </w:t>
      </w:r>
      <w:r>
        <w:rPr>
          <w:sz w:val="22"/>
        </w:rPr>
        <w:t>P</w:t>
      </w:r>
      <w:r w:rsidRPr="00BD3C47">
        <w:rPr>
          <w:sz w:val="22"/>
          <w:lang w:val="ru-RU"/>
        </w:rPr>
        <w:t>3</w:t>
      </w:r>
      <w:r w:rsidR="00FB5587" w:rsidRPr="007A72F3">
        <w:rPr>
          <w:sz w:val="22"/>
          <w:lang w:val="ru-RU"/>
        </w:rPr>
        <w:t>2</w:t>
      </w:r>
      <w:r w:rsidRPr="00BD3C47">
        <w:rPr>
          <w:sz w:val="22"/>
          <w:lang w:val="ru-RU"/>
        </w:rPr>
        <w:t>17</w:t>
      </w:r>
      <w:r w:rsidR="007A72F3">
        <w:rPr>
          <w:sz w:val="22"/>
          <w:lang w:val="ru-RU"/>
        </w:rPr>
        <w:t>, вар. 508</w:t>
      </w:r>
    </w:p>
    <w:p w:rsidR="007A72F3" w:rsidRPr="00BD3C47" w:rsidRDefault="007A72F3" w:rsidP="00BD3C47">
      <w:pPr>
        <w:spacing w:after="0"/>
        <w:ind w:left="2160"/>
        <w:rPr>
          <w:sz w:val="22"/>
          <w:lang w:val="ru-RU"/>
        </w:rPr>
      </w:pPr>
      <w:r>
        <w:rPr>
          <w:sz w:val="22"/>
          <w:lang w:val="ru-RU"/>
        </w:rPr>
        <w:t>Плюхин Д. А.</w:t>
      </w:r>
    </w:p>
    <w:p w:rsidR="00BD3C47" w:rsidRDefault="00BD3C47" w:rsidP="00A91C85">
      <w:pPr>
        <w:ind w:left="2160"/>
        <w:rPr>
          <w:sz w:val="22"/>
          <w:lang w:val="ru-RU"/>
        </w:rPr>
      </w:pPr>
      <w:r>
        <w:rPr>
          <w:sz w:val="22"/>
          <w:lang w:val="ru-RU"/>
        </w:rPr>
        <w:t>Чыналиев А. Т.</w:t>
      </w:r>
    </w:p>
    <w:p w:rsidR="002577DA" w:rsidRDefault="002577DA" w:rsidP="002577DA">
      <w:pPr>
        <w:rPr>
          <w:sz w:val="22"/>
          <w:lang w:val="ru-RU"/>
        </w:rPr>
        <w:sectPr w:rsidR="002577DA" w:rsidSect="00BD3C47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231"/>
        </w:sectPr>
      </w:pPr>
    </w:p>
    <w:p w:rsidR="00BD3C47" w:rsidRDefault="00BD3C47" w:rsidP="00BD3C47">
      <w:pPr>
        <w:rPr>
          <w:sz w:val="22"/>
          <w:lang w:val="ru-RU"/>
        </w:rPr>
      </w:pPr>
    </w:p>
    <w:p w:rsidR="00A91C85" w:rsidRPr="00BD3C47" w:rsidRDefault="00A91C85" w:rsidP="00BD3C47">
      <w:pPr>
        <w:rPr>
          <w:sz w:val="22"/>
          <w:lang w:val="ru-RU"/>
        </w:rPr>
      </w:pPr>
    </w:p>
    <w:p w:rsidR="00BD3C47" w:rsidRDefault="00BD3C47">
      <w:pPr>
        <w:pStyle w:val="af3"/>
        <w:rPr>
          <w:sz w:val="48"/>
          <w:lang w:val="ru-RU"/>
        </w:rPr>
      </w:pPr>
    </w:p>
    <w:p w:rsidR="00BD3C47" w:rsidRDefault="00BD3C47">
      <w:pPr>
        <w:pStyle w:val="af3"/>
        <w:rPr>
          <w:sz w:val="48"/>
          <w:lang w:val="ru-RU"/>
        </w:rPr>
      </w:pPr>
    </w:p>
    <w:p w:rsidR="00BD3C47" w:rsidRPr="00154ADF" w:rsidRDefault="00BD3C47" w:rsidP="00BD3C47">
      <w:pPr>
        <w:pStyle w:val="ac"/>
        <w:jc w:val="center"/>
        <w:rPr>
          <w:sz w:val="18"/>
          <w:lang w:val="ru-RU"/>
        </w:rPr>
      </w:pPr>
      <w:r w:rsidRPr="00154ADF">
        <w:rPr>
          <w:sz w:val="18"/>
          <w:lang w:val="ru-RU"/>
        </w:rPr>
        <w:t>г. Санкт-Петербург</w:t>
      </w:r>
    </w:p>
    <w:p w:rsidR="00BD3C47" w:rsidRPr="00154ADF" w:rsidRDefault="00BD3C47" w:rsidP="00BD3C47">
      <w:pPr>
        <w:pStyle w:val="ac"/>
        <w:jc w:val="center"/>
        <w:rPr>
          <w:sz w:val="14"/>
          <w:lang w:val="ru-RU"/>
        </w:rPr>
      </w:pPr>
      <w:r w:rsidRPr="00154ADF">
        <w:rPr>
          <w:sz w:val="18"/>
          <w:lang w:val="ru-RU"/>
        </w:rPr>
        <w:t>201</w:t>
      </w:r>
      <w:r w:rsidR="003E79B8">
        <w:rPr>
          <w:sz w:val="18"/>
          <w:lang w:val="ru-RU"/>
        </w:rPr>
        <w:t>6</w:t>
      </w:r>
      <w:r w:rsidRPr="00154ADF">
        <w:rPr>
          <w:sz w:val="18"/>
          <w:lang w:val="ru-RU"/>
        </w:rPr>
        <w:t xml:space="preserve"> год</w:t>
      </w:r>
    </w:p>
    <w:p w:rsidR="008401AA" w:rsidRDefault="00154ADF" w:rsidP="00D414CD">
      <w:pPr>
        <w:pStyle w:val="1"/>
        <w:rPr>
          <w:rFonts w:asciiTheme="minorHAnsi" w:eastAsiaTheme="minorEastAsia" w:hAnsiTheme="minorHAnsi" w:cstheme="minorBidi"/>
          <w:color w:val="auto"/>
          <w:sz w:val="18"/>
          <w:szCs w:val="17"/>
          <w:lang w:val="ru-RU"/>
        </w:rPr>
      </w:pPr>
      <w:r>
        <w:rPr>
          <w:lang w:val="ru-RU"/>
        </w:rPr>
        <w:lastRenderedPageBreak/>
        <w:t>З</w:t>
      </w:r>
      <w:r w:rsidR="000F0415">
        <w:rPr>
          <w:lang w:val="ru-RU"/>
        </w:rPr>
        <w:t>адание</w:t>
      </w:r>
      <w:r w:rsidR="00A91C85" w:rsidRPr="00A91C85">
        <w:rPr>
          <w:rFonts w:asciiTheme="minorHAnsi" w:eastAsiaTheme="minorEastAsia" w:hAnsiTheme="minorHAnsi" w:cstheme="minorBidi"/>
          <w:color w:val="auto"/>
          <w:sz w:val="18"/>
          <w:szCs w:val="17"/>
          <w:lang w:val="ru-RU"/>
        </w:rPr>
        <w:t xml:space="preserve"> </w:t>
      </w:r>
    </w:p>
    <w:p w:rsidR="008401AA" w:rsidRPr="00BC6F0E" w:rsidRDefault="001513D6" w:rsidP="008401AA">
      <w:pPr>
        <w:rPr>
          <w:sz w:val="18"/>
          <w:lang w:val="ru-RU"/>
        </w:rPr>
      </w:pPr>
      <w:r w:rsidRPr="001513D6">
        <w:rPr>
          <w:sz w:val="18"/>
          <w:lang w:val="ru-RU"/>
        </w:rPr>
        <w:t>Битторрент-трекер rutracker.org. Крупный русскоязычный битторрент-трекер: фильмы, видео, музыка, литература, аудиокниги, программы, игры, общение - http://rutracker.org/forum/index.php</w:t>
      </w:r>
    </w:p>
    <w:p w:rsidR="00770B48" w:rsidRPr="007A72F3" w:rsidRDefault="007A72F3" w:rsidP="007A72F3">
      <w:pPr>
        <w:pStyle w:val="1"/>
        <w:rPr>
          <w:lang w:val="ru-RU"/>
        </w:rPr>
      </w:pPr>
      <w:r>
        <w:rPr>
          <w:lang w:val="ru-RU"/>
        </w:rPr>
        <w:t>Список требований к сайту</w:t>
      </w:r>
      <w:r w:rsidR="00D414CD" w:rsidRPr="00770B48">
        <w:rPr>
          <w:lang w:val="ru-RU"/>
        </w:rPr>
        <w:t xml:space="preserve"> </w:t>
      </w:r>
    </w:p>
    <w:tbl>
      <w:tblPr>
        <w:tblStyle w:val="afa"/>
        <w:tblW w:w="9999" w:type="dxa"/>
        <w:tblLook w:val="04A0" w:firstRow="1" w:lastRow="0" w:firstColumn="1" w:lastColumn="0" w:noHBand="0" w:noVBand="1"/>
      </w:tblPr>
      <w:tblGrid>
        <w:gridCol w:w="828"/>
        <w:gridCol w:w="4967"/>
        <w:gridCol w:w="1177"/>
        <w:gridCol w:w="1297"/>
        <w:gridCol w:w="1033"/>
        <w:gridCol w:w="697"/>
      </w:tblGrid>
      <w:tr w:rsidR="004B1DFC" w:rsidTr="004B1DFC">
        <w:tc>
          <w:tcPr>
            <w:tcW w:w="828" w:type="dxa"/>
          </w:tcPr>
          <w:p w:rsidR="007A72F3" w:rsidRPr="007A72F3" w:rsidRDefault="007A72F3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ID</w:t>
            </w:r>
          </w:p>
        </w:tc>
        <w:tc>
          <w:tcPr>
            <w:tcW w:w="4967" w:type="dxa"/>
          </w:tcPr>
          <w:p w:rsidR="007A72F3" w:rsidRPr="007A72F3" w:rsidRDefault="007A72F3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Описание</w:t>
            </w:r>
          </w:p>
        </w:tc>
        <w:tc>
          <w:tcPr>
            <w:tcW w:w="1177" w:type="dxa"/>
          </w:tcPr>
          <w:p w:rsidR="007A72F3" w:rsidRPr="007A72F3" w:rsidRDefault="007A72F3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Статус</w:t>
            </w:r>
          </w:p>
        </w:tc>
        <w:tc>
          <w:tcPr>
            <w:tcW w:w="1297" w:type="dxa"/>
          </w:tcPr>
          <w:p w:rsidR="007A72F3" w:rsidRPr="007A72F3" w:rsidRDefault="007A72F3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Важность</w:t>
            </w:r>
          </w:p>
        </w:tc>
        <w:tc>
          <w:tcPr>
            <w:tcW w:w="1033" w:type="dxa"/>
          </w:tcPr>
          <w:p w:rsidR="007A72F3" w:rsidRPr="00FC45C4" w:rsidRDefault="00FC45C4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Часы</w:t>
            </w:r>
          </w:p>
        </w:tc>
        <w:tc>
          <w:tcPr>
            <w:tcW w:w="697" w:type="dxa"/>
          </w:tcPr>
          <w:p w:rsidR="007A72F3" w:rsidRPr="007A72F3" w:rsidRDefault="007A72F3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Риск</w:t>
            </w:r>
          </w:p>
        </w:tc>
      </w:tr>
      <w:tr w:rsidR="007A72F3" w:rsidTr="0060074C">
        <w:tc>
          <w:tcPr>
            <w:tcW w:w="9999" w:type="dxa"/>
            <w:gridSpan w:val="6"/>
          </w:tcPr>
          <w:p w:rsidR="007A72F3" w:rsidRPr="007A72F3" w:rsidRDefault="007A72F3" w:rsidP="00CC35A5">
            <w:pPr>
              <w:pStyle w:val="af5"/>
              <w:numPr>
                <w:ilvl w:val="0"/>
                <w:numId w:val="10"/>
              </w:numPr>
              <w:tabs>
                <w:tab w:val="left" w:pos="4279"/>
              </w:tabs>
              <w:ind w:left="36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Функциональные требования</w:t>
            </w:r>
          </w:p>
        </w:tc>
      </w:tr>
      <w:tr w:rsidR="007A72F3" w:rsidTr="00622B0D">
        <w:tc>
          <w:tcPr>
            <w:tcW w:w="9999" w:type="dxa"/>
            <w:gridSpan w:val="6"/>
          </w:tcPr>
          <w:p w:rsidR="007A72F3" w:rsidRPr="00CC35A5" w:rsidRDefault="007A72F3" w:rsidP="00CC35A5">
            <w:pPr>
              <w:pStyle w:val="af5"/>
              <w:numPr>
                <w:ilvl w:val="1"/>
                <w:numId w:val="1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 w:rsidRPr="00CC35A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Требования пользователей сайта</w:t>
            </w:r>
          </w:p>
        </w:tc>
      </w:tr>
      <w:tr w:rsidR="007A72F3" w:rsidRPr="00154CCB" w:rsidTr="00EE48EF">
        <w:tc>
          <w:tcPr>
            <w:tcW w:w="9999" w:type="dxa"/>
            <w:gridSpan w:val="6"/>
          </w:tcPr>
          <w:p w:rsidR="007A72F3" w:rsidRPr="00CC35A5" w:rsidRDefault="00CC35A5" w:rsidP="00CC35A5">
            <w:pPr>
              <w:tabs>
                <w:tab w:val="left" w:pos="4035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 xml:space="preserve">1.1.1   </w:t>
            </w:r>
            <w:r w:rsidR="007A72F3" w:rsidRPr="00CC35A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Общие требования к организации форума</w:t>
            </w:r>
          </w:p>
        </w:tc>
      </w:tr>
      <w:tr w:rsidR="004B1DFC" w:rsidRPr="007A72F3" w:rsidTr="004B1DFC">
        <w:tc>
          <w:tcPr>
            <w:tcW w:w="828" w:type="dxa"/>
          </w:tcPr>
          <w:p w:rsidR="007A72F3" w:rsidRPr="007A72F3" w:rsidRDefault="007A72F3" w:rsidP="007A72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FR-1</w:t>
            </w:r>
          </w:p>
        </w:tc>
        <w:tc>
          <w:tcPr>
            <w:tcW w:w="4967" w:type="dxa"/>
          </w:tcPr>
          <w:p w:rsidR="001210BF" w:rsidRPr="001210BF" w:rsidRDefault="007A72F3" w:rsidP="001210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Сис</w:t>
            </w:r>
            <w:r w:rsidR="001210B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т</w:t>
            </w:r>
            <w:r w:rsidR="002534C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ема должна предоставлять возможн</w:t>
            </w:r>
            <w:r w:rsidR="001210B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ость создания но</w:t>
            </w:r>
            <w:r w:rsidR="002534C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вых тем на форуме</w:t>
            </w:r>
          </w:p>
        </w:tc>
        <w:tc>
          <w:tcPr>
            <w:tcW w:w="1177" w:type="dxa"/>
          </w:tcPr>
          <w:p w:rsidR="007A72F3" w:rsidRPr="004B1DFC" w:rsidRDefault="004B1DFC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Approved</w:t>
            </w:r>
          </w:p>
        </w:tc>
        <w:tc>
          <w:tcPr>
            <w:tcW w:w="1297" w:type="dxa"/>
          </w:tcPr>
          <w:p w:rsidR="007A72F3" w:rsidRPr="001210BF" w:rsidRDefault="001210BF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Critical</w:t>
            </w:r>
          </w:p>
        </w:tc>
        <w:tc>
          <w:tcPr>
            <w:tcW w:w="1033" w:type="dxa"/>
          </w:tcPr>
          <w:p w:rsidR="007A72F3" w:rsidRPr="00391E29" w:rsidRDefault="00154CCB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697" w:type="dxa"/>
          </w:tcPr>
          <w:p w:rsidR="007A72F3" w:rsidRPr="00EE349F" w:rsidRDefault="00EE349F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M</w:t>
            </w:r>
          </w:p>
        </w:tc>
      </w:tr>
      <w:tr w:rsidR="004B1DFC" w:rsidRPr="007A72F3" w:rsidTr="004B1DFC">
        <w:tc>
          <w:tcPr>
            <w:tcW w:w="828" w:type="dxa"/>
          </w:tcPr>
          <w:p w:rsidR="007A72F3" w:rsidRPr="007A72F3" w:rsidRDefault="007A72F3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FR-2</w:t>
            </w:r>
          </w:p>
        </w:tc>
        <w:tc>
          <w:tcPr>
            <w:tcW w:w="4967" w:type="dxa"/>
          </w:tcPr>
          <w:p w:rsidR="007A72F3" w:rsidRDefault="001210BF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Система должна предоставлять возможности</w:t>
            </w:r>
            <w:r w:rsidR="00DF02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 xml:space="preserve"> при создании новой темы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:</w:t>
            </w:r>
          </w:p>
          <w:p w:rsidR="001210BF" w:rsidRDefault="00DF02E8" w:rsidP="001210BF">
            <w:pPr>
              <w:pStyle w:val="af5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Загружать и прикреплять материалы к теме</w:t>
            </w:r>
          </w:p>
          <w:p w:rsidR="001210BF" w:rsidRDefault="001210BF" w:rsidP="001210BF">
            <w:pPr>
              <w:pStyle w:val="af5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Управлять возм</w:t>
            </w:r>
            <w:r w:rsidR="00DF02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ожностью комментирования темы</w:t>
            </w:r>
            <w:r w:rsidR="00CC35A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, а именно – предоста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влять возможность зап</w:t>
            </w:r>
            <w:r w:rsidR="0015742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рещения добавления сообщений в тему другими пользователями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,</w:t>
            </w:r>
            <w:r w:rsidR="0015742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 xml:space="preserve"> закрытия темы и раздачи</w:t>
            </w:r>
          </w:p>
          <w:p w:rsidR="001210BF" w:rsidRDefault="001210BF" w:rsidP="001210BF">
            <w:pPr>
              <w:pStyle w:val="af5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Использова</w:t>
            </w:r>
            <w:r w:rsidR="005C28C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 xml:space="preserve">ть BB-код и </w:t>
            </w:r>
            <w:r w:rsidR="005C28C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Wiki</w:t>
            </w:r>
            <w:r w:rsidR="005C28C0" w:rsidRPr="005C28C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 xml:space="preserve"> - </w:t>
            </w:r>
            <w:r w:rsidR="005C28C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разметки</w:t>
            </w:r>
          </w:p>
          <w:p w:rsidR="00DF02E8" w:rsidRPr="00DF02E8" w:rsidRDefault="001210BF" w:rsidP="00DF02E8">
            <w:pPr>
              <w:pStyle w:val="af5"/>
              <w:numPr>
                <w:ilvl w:val="0"/>
                <w:numId w:val="1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Редак</w:t>
            </w:r>
            <w:r w:rsidR="00CC35A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т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 xml:space="preserve">ировать </w:t>
            </w:r>
            <w:r w:rsidR="00DF02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описание тем</w:t>
            </w:r>
          </w:p>
        </w:tc>
        <w:tc>
          <w:tcPr>
            <w:tcW w:w="1177" w:type="dxa"/>
          </w:tcPr>
          <w:p w:rsidR="007A72F3" w:rsidRPr="007A72F3" w:rsidRDefault="004B1DFC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Approved</w:t>
            </w:r>
          </w:p>
        </w:tc>
        <w:tc>
          <w:tcPr>
            <w:tcW w:w="1297" w:type="dxa"/>
          </w:tcPr>
          <w:p w:rsidR="007A72F3" w:rsidRPr="001210BF" w:rsidRDefault="001210BF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Critical</w:t>
            </w:r>
          </w:p>
        </w:tc>
        <w:tc>
          <w:tcPr>
            <w:tcW w:w="1033" w:type="dxa"/>
          </w:tcPr>
          <w:p w:rsidR="007A72F3" w:rsidRPr="00391E29" w:rsidRDefault="00154CCB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697" w:type="dxa"/>
          </w:tcPr>
          <w:p w:rsidR="007A72F3" w:rsidRPr="00EE349F" w:rsidRDefault="00EE349F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H</w:t>
            </w:r>
          </w:p>
        </w:tc>
      </w:tr>
      <w:tr w:rsidR="004B1DFC" w:rsidRPr="007A72F3" w:rsidTr="004B1DFC">
        <w:tc>
          <w:tcPr>
            <w:tcW w:w="828" w:type="dxa"/>
          </w:tcPr>
          <w:p w:rsidR="007A72F3" w:rsidRPr="001210BF" w:rsidRDefault="001210BF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FR-3</w:t>
            </w:r>
          </w:p>
        </w:tc>
        <w:tc>
          <w:tcPr>
            <w:tcW w:w="4967" w:type="dxa"/>
          </w:tcPr>
          <w:p w:rsidR="007A72F3" w:rsidRPr="001210BF" w:rsidRDefault="001210BF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Система должна предоставлять возможность вы</w:t>
            </w:r>
            <w:r w:rsidR="002534C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бора категории для новой темы</w:t>
            </w:r>
          </w:p>
        </w:tc>
        <w:tc>
          <w:tcPr>
            <w:tcW w:w="1177" w:type="dxa"/>
          </w:tcPr>
          <w:p w:rsidR="007A72F3" w:rsidRPr="007A72F3" w:rsidRDefault="004B1DFC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Approved</w:t>
            </w:r>
          </w:p>
        </w:tc>
        <w:tc>
          <w:tcPr>
            <w:tcW w:w="1297" w:type="dxa"/>
          </w:tcPr>
          <w:p w:rsidR="007A72F3" w:rsidRPr="00DF02E8" w:rsidRDefault="00DF02E8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Useful</w:t>
            </w:r>
          </w:p>
        </w:tc>
        <w:tc>
          <w:tcPr>
            <w:tcW w:w="1033" w:type="dxa"/>
          </w:tcPr>
          <w:p w:rsidR="007A72F3" w:rsidRPr="00391E29" w:rsidRDefault="00154CCB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697" w:type="dxa"/>
          </w:tcPr>
          <w:p w:rsidR="007A72F3" w:rsidRPr="00EE349F" w:rsidRDefault="00EE349F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L</w:t>
            </w:r>
          </w:p>
        </w:tc>
      </w:tr>
      <w:tr w:rsidR="004B1DFC" w:rsidRPr="007A72F3" w:rsidTr="004B1DFC">
        <w:tc>
          <w:tcPr>
            <w:tcW w:w="828" w:type="dxa"/>
          </w:tcPr>
          <w:p w:rsidR="007A72F3" w:rsidRPr="00DF02E8" w:rsidRDefault="00DF02E8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FR-4</w:t>
            </w:r>
          </w:p>
        </w:tc>
        <w:tc>
          <w:tcPr>
            <w:tcW w:w="4967" w:type="dxa"/>
          </w:tcPr>
          <w:p w:rsidR="007A72F3" w:rsidRPr="00DF02E8" w:rsidRDefault="00DF02E8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Система должна предоставлять воз</w:t>
            </w:r>
            <w:r w:rsidR="002534C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можность добавления сообщений к темам и чтение сообщений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 xml:space="preserve"> других пол</w:t>
            </w:r>
            <w:r w:rsidR="002534C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ьзователей, добавленных к темам</w:t>
            </w:r>
          </w:p>
        </w:tc>
        <w:tc>
          <w:tcPr>
            <w:tcW w:w="1177" w:type="dxa"/>
          </w:tcPr>
          <w:p w:rsidR="007A72F3" w:rsidRPr="007A72F3" w:rsidRDefault="004B1DFC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Approved</w:t>
            </w:r>
          </w:p>
        </w:tc>
        <w:tc>
          <w:tcPr>
            <w:tcW w:w="1297" w:type="dxa"/>
          </w:tcPr>
          <w:p w:rsidR="007A72F3" w:rsidRPr="00DF02E8" w:rsidRDefault="00DF02E8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Important</w:t>
            </w:r>
          </w:p>
        </w:tc>
        <w:tc>
          <w:tcPr>
            <w:tcW w:w="1033" w:type="dxa"/>
          </w:tcPr>
          <w:p w:rsidR="007A72F3" w:rsidRPr="00391E29" w:rsidRDefault="00154CCB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697" w:type="dxa"/>
          </w:tcPr>
          <w:p w:rsidR="007A72F3" w:rsidRPr="00EE349F" w:rsidRDefault="00EE349F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M</w:t>
            </w:r>
          </w:p>
        </w:tc>
      </w:tr>
      <w:tr w:rsidR="007A72F3" w:rsidRPr="007A72F3" w:rsidTr="004B1DFC">
        <w:tc>
          <w:tcPr>
            <w:tcW w:w="828" w:type="dxa"/>
          </w:tcPr>
          <w:p w:rsidR="007A72F3" w:rsidRPr="00DF02E8" w:rsidRDefault="00DF02E8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FR-5</w:t>
            </w:r>
          </w:p>
        </w:tc>
        <w:tc>
          <w:tcPr>
            <w:tcW w:w="4967" w:type="dxa"/>
          </w:tcPr>
          <w:p w:rsidR="007A72F3" w:rsidRPr="00DF02E8" w:rsidRDefault="00CC35A5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Система должна предоста</w:t>
            </w:r>
            <w:r w:rsidR="00DF02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влять средства обращения пользователя к модератору</w:t>
            </w:r>
          </w:p>
        </w:tc>
        <w:tc>
          <w:tcPr>
            <w:tcW w:w="1177" w:type="dxa"/>
          </w:tcPr>
          <w:p w:rsidR="007A72F3" w:rsidRPr="007A72F3" w:rsidRDefault="004B1DFC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Approved</w:t>
            </w:r>
          </w:p>
        </w:tc>
        <w:tc>
          <w:tcPr>
            <w:tcW w:w="1297" w:type="dxa"/>
          </w:tcPr>
          <w:p w:rsidR="007A72F3" w:rsidRPr="00DF02E8" w:rsidRDefault="00DF02E8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Important</w:t>
            </w:r>
          </w:p>
        </w:tc>
        <w:tc>
          <w:tcPr>
            <w:tcW w:w="1033" w:type="dxa"/>
          </w:tcPr>
          <w:p w:rsidR="007A72F3" w:rsidRPr="00391E29" w:rsidRDefault="00154CCB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697" w:type="dxa"/>
          </w:tcPr>
          <w:p w:rsidR="007A72F3" w:rsidRPr="00EE349F" w:rsidRDefault="00EE349F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L</w:t>
            </w:r>
          </w:p>
        </w:tc>
      </w:tr>
      <w:tr w:rsidR="007A72F3" w:rsidRPr="007A72F3" w:rsidTr="004B1DFC">
        <w:tc>
          <w:tcPr>
            <w:tcW w:w="828" w:type="dxa"/>
          </w:tcPr>
          <w:p w:rsidR="007A72F3" w:rsidRPr="00DF02E8" w:rsidRDefault="00DF02E8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FR-6</w:t>
            </w:r>
          </w:p>
        </w:tc>
        <w:tc>
          <w:tcPr>
            <w:tcW w:w="4967" w:type="dxa"/>
          </w:tcPr>
          <w:p w:rsidR="007A72F3" w:rsidRPr="00DF02E8" w:rsidRDefault="00DF02E8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Система должна предоставлять возможность создания тем на форуме, доступных только определенным группам пользователей</w:t>
            </w:r>
          </w:p>
        </w:tc>
        <w:tc>
          <w:tcPr>
            <w:tcW w:w="1177" w:type="dxa"/>
          </w:tcPr>
          <w:p w:rsidR="007A72F3" w:rsidRPr="007A72F3" w:rsidRDefault="004B1DFC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Approved</w:t>
            </w:r>
          </w:p>
        </w:tc>
        <w:tc>
          <w:tcPr>
            <w:tcW w:w="1297" w:type="dxa"/>
          </w:tcPr>
          <w:p w:rsidR="007A72F3" w:rsidRPr="00DF02E8" w:rsidRDefault="00DF02E8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Important</w:t>
            </w:r>
          </w:p>
        </w:tc>
        <w:tc>
          <w:tcPr>
            <w:tcW w:w="1033" w:type="dxa"/>
          </w:tcPr>
          <w:p w:rsidR="007A72F3" w:rsidRPr="00391E29" w:rsidRDefault="00154CCB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697" w:type="dxa"/>
          </w:tcPr>
          <w:p w:rsidR="007A72F3" w:rsidRPr="00EE349F" w:rsidRDefault="00EE349F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L</w:t>
            </w:r>
          </w:p>
        </w:tc>
      </w:tr>
      <w:tr w:rsidR="002534C5" w:rsidRPr="007A72F3" w:rsidTr="004B1DFC">
        <w:tc>
          <w:tcPr>
            <w:tcW w:w="828" w:type="dxa"/>
          </w:tcPr>
          <w:p w:rsidR="002534C5" w:rsidRPr="002534C5" w:rsidRDefault="002534C5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FR-7</w:t>
            </w:r>
          </w:p>
        </w:tc>
        <w:tc>
          <w:tcPr>
            <w:tcW w:w="4967" w:type="dxa"/>
          </w:tcPr>
          <w:p w:rsidR="002534C5" w:rsidRDefault="002534C5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Система должна на главной странице показывать вложенный список разделов и категорий форума и предоставлять возможность перехода к разделу или категории по нажатию на название в списке</w:t>
            </w:r>
          </w:p>
        </w:tc>
        <w:tc>
          <w:tcPr>
            <w:tcW w:w="1177" w:type="dxa"/>
          </w:tcPr>
          <w:p w:rsidR="002534C5" w:rsidRPr="007A72F3" w:rsidRDefault="004B1DFC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Approved</w:t>
            </w:r>
          </w:p>
        </w:tc>
        <w:tc>
          <w:tcPr>
            <w:tcW w:w="1297" w:type="dxa"/>
          </w:tcPr>
          <w:p w:rsidR="002534C5" w:rsidRPr="002534C5" w:rsidRDefault="002534C5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Important</w:t>
            </w:r>
          </w:p>
        </w:tc>
        <w:tc>
          <w:tcPr>
            <w:tcW w:w="1033" w:type="dxa"/>
          </w:tcPr>
          <w:p w:rsidR="002534C5" w:rsidRPr="00391E29" w:rsidRDefault="00154CCB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697" w:type="dxa"/>
          </w:tcPr>
          <w:p w:rsidR="002534C5" w:rsidRPr="00EE349F" w:rsidRDefault="00EE349F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L</w:t>
            </w:r>
          </w:p>
        </w:tc>
      </w:tr>
      <w:tr w:rsidR="000C4156" w:rsidRPr="007A72F3" w:rsidTr="004B1DFC">
        <w:tc>
          <w:tcPr>
            <w:tcW w:w="828" w:type="dxa"/>
          </w:tcPr>
          <w:p w:rsidR="000C4156" w:rsidRPr="00161861" w:rsidRDefault="00161861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FR-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4967" w:type="dxa"/>
          </w:tcPr>
          <w:p w:rsidR="000C4156" w:rsidRPr="007A72F3" w:rsidRDefault="000C4156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Система должна иметь страницу, содержащую наиболее часто задаваемые вопросы и ответы на них</w:t>
            </w:r>
          </w:p>
        </w:tc>
        <w:tc>
          <w:tcPr>
            <w:tcW w:w="1177" w:type="dxa"/>
          </w:tcPr>
          <w:p w:rsidR="000C4156" w:rsidRPr="007A72F3" w:rsidRDefault="004B1DFC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Approved</w:t>
            </w:r>
          </w:p>
        </w:tc>
        <w:tc>
          <w:tcPr>
            <w:tcW w:w="1297" w:type="dxa"/>
          </w:tcPr>
          <w:p w:rsidR="000C4156" w:rsidRPr="008E38AA" w:rsidRDefault="008E38AA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Useful</w:t>
            </w:r>
          </w:p>
        </w:tc>
        <w:tc>
          <w:tcPr>
            <w:tcW w:w="1033" w:type="dxa"/>
          </w:tcPr>
          <w:p w:rsidR="000C4156" w:rsidRPr="00391E29" w:rsidRDefault="00154CCB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697" w:type="dxa"/>
          </w:tcPr>
          <w:p w:rsidR="000C4156" w:rsidRPr="00EE349F" w:rsidRDefault="00EE349F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L</w:t>
            </w:r>
          </w:p>
        </w:tc>
      </w:tr>
      <w:tr w:rsidR="000C4156" w:rsidRPr="007A72F3" w:rsidTr="004B1DFC">
        <w:tc>
          <w:tcPr>
            <w:tcW w:w="828" w:type="dxa"/>
          </w:tcPr>
          <w:p w:rsidR="000C4156" w:rsidRPr="00161861" w:rsidRDefault="00161861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FR-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4967" w:type="dxa"/>
          </w:tcPr>
          <w:p w:rsidR="000C4156" w:rsidRPr="007A72F3" w:rsidRDefault="000C4156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Система должна предоставлять пользователю</w:t>
            </w:r>
            <w:r w:rsidR="008E38AA" w:rsidRPr="008E38A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 xml:space="preserve"> </w:t>
            </w:r>
            <w:r w:rsidR="008E38A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возможности поиска по сайту,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 xml:space="preserve"> справку о возможностях поиска и способах поиска по сайту</w:t>
            </w:r>
          </w:p>
        </w:tc>
        <w:tc>
          <w:tcPr>
            <w:tcW w:w="1177" w:type="dxa"/>
          </w:tcPr>
          <w:p w:rsidR="000C4156" w:rsidRPr="007A72F3" w:rsidRDefault="004B1DFC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Approved</w:t>
            </w:r>
          </w:p>
        </w:tc>
        <w:tc>
          <w:tcPr>
            <w:tcW w:w="1297" w:type="dxa"/>
          </w:tcPr>
          <w:p w:rsidR="000C4156" w:rsidRPr="008E38AA" w:rsidRDefault="008E38AA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Useful</w:t>
            </w:r>
          </w:p>
        </w:tc>
        <w:tc>
          <w:tcPr>
            <w:tcW w:w="1033" w:type="dxa"/>
          </w:tcPr>
          <w:p w:rsidR="000C4156" w:rsidRPr="00154CCB" w:rsidRDefault="00154CCB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697" w:type="dxa"/>
          </w:tcPr>
          <w:p w:rsidR="000C4156" w:rsidRPr="00EE349F" w:rsidRDefault="00EE349F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M</w:t>
            </w:r>
          </w:p>
        </w:tc>
      </w:tr>
      <w:tr w:rsidR="000C4156" w:rsidRPr="007A72F3" w:rsidTr="004B1DFC">
        <w:tc>
          <w:tcPr>
            <w:tcW w:w="828" w:type="dxa"/>
          </w:tcPr>
          <w:p w:rsidR="000C4156" w:rsidRPr="00161861" w:rsidRDefault="00161861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FR-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10</w:t>
            </w:r>
          </w:p>
        </w:tc>
        <w:tc>
          <w:tcPr>
            <w:tcW w:w="4967" w:type="dxa"/>
          </w:tcPr>
          <w:p w:rsidR="000C4156" w:rsidRPr="007A72F3" w:rsidRDefault="000C4156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Система должна предоставлять возможность узнать правила форума</w:t>
            </w:r>
          </w:p>
        </w:tc>
        <w:tc>
          <w:tcPr>
            <w:tcW w:w="1177" w:type="dxa"/>
          </w:tcPr>
          <w:p w:rsidR="000C4156" w:rsidRPr="007A72F3" w:rsidRDefault="004B1DFC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Approved</w:t>
            </w:r>
          </w:p>
        </w:tc>
        <w:tc>
          <w:tcPr>
            <w:tcW w:w="1297" w:type="dxa"/>
          </w:tcPr>
          <w:p w:rsidR="000C4156" w:rsidRPr="008E38AA" w:rsidRDefault="008E38AA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Useful</w:t>
            </w:r>
          </w:p>
        </w:tc>
        <w:tc>
          <w:tcPr>
            <w:tcW w:w="1033" w:type="dxa"/>
          </w:tcPr>
          <w:p w:rsidR="000C4156" w:rsidRPr="00154CCB" w:rsidRDefault="00154CCB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697" w:type="dxa"/>
          </w:tcPr>
          <w:p w:rsidR="000C4156" w:rsidRPr="00EE349F" w:rsidRDefault="00EE349F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L</w:t>
            </w:r>
          </w:p>
        </w:tc>
      </w:tr>
      <w:tr w:rsidR="002534C5" w:rsidRPr="007A72F3" w:rsidTr="003E1690">
        <w:tc>
          <w:tcPr>
            <w:tcW w:w="9999" w:type="dxa"/>
            <w:gridSpan w:val="6"/>
          </w:tcPr>
          <w:p w:rsidR="002534C5" w:rsidRPr="002534C5" w:rsidRDefault="002534C5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1.1.2 </w:t>
            </w:r>
            <w:r w:rsidR="00CC35A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Требования, связанные с раздачами</w:t>
            </w:r>
          </w:p>
        </w:tc>
      </w:tr>
      <w:tr w:rsidR="007A72F3" w:rsidRPr="007A72F3" w:rsidTr="004B1DFC">
        <w:tc>
          <w:tcPr>
            <w:tcW w:w="828" w:type="dxa"/>
          </w:tcPr>
          <w:p w:rsidR="007A72F3" w:rsidRPr="00DF02E8" w:rsidRDefault="00161861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FR-11</w:t>
            </w:r>
          </w:p>
        </w:tc>
        <w:tc>
          <w:tcPr>
            <w:tcW w:w="4967" w:type="dxa"/>
          </w:tcPr>
          <w:p w:rsidR="007A72F3" w:rsidRPr="007A72F3" w:rsidRDefault="002534C5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Система должна предоставлять возможность группировки раздач по различным категориям и по различным разделам</w:t>
            </w:r>
          </w:p>
        </w:tc>
        <w:tc>
          <w:tcPr>
            <w:tcW w:w="1177" w:type="dxa"/>
          </w:tcPr>
          <w:p w:rsidR="007A72F3" w:rsidRPr="007A72F3" w:rsidRDefault="004B1DFC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Approved</w:t>
            </w:r>
          </w:p>
        </w:tc>
        <w:tc>
          <w:tcPr>
            <w:tcW w:w="1297" w:type="dxa"/>
          </w:tcPr>
          <w:p w:rsidR="007A72F3" w:rsidRPr="002534C5" w:rsidRDefault="002534C5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Important</w:t>
            </w:r>
          </w:p>
        </w:tc>
        <w:tc>
          <w:tcPr>
            <w:tcW w:w="1033" w:type="dxa"/>
          </w:tcPr>
          <w:p w:rsidR="007A72F3" w:rsidRPr="00154CCB" w:rsidRDefault="00154CCB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697" w:type="dxa"/>
          </w:tcPr>
          <w:p w:rsidR="007A72F3" w:rsidRPr="00EE349F" w:rsidRDefault="00EE349F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L</w:t>
            </w:r>
          </w:p>
        </w:tc>
      </w:tr>
      <w:tr w:rsidR="00A26A25" w:rsidRPr="007A72F3" w:rsidTr="004B1DFC">
        <w:tc>
          <w:tcPr>
            <w:tcW w:w="828" w:type="dxa"/>
          </w:tcPr>
          <w:p w:rsidR="00A26A25" w:rsidRPr="00161861" w:rsidRDefault="00161861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FR-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12</w:t>
            </w:r>
          </w:p>
        </w:tc>
        <w:tc>
          <w:tcPr>
            <w:tcW w:w="4967" w:type="dxa"/>
          </w:tcPr>
          <w:p w:rsidR="00A26A25" w:rsidRDefault="00A26A25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 xml:space="preserve">Система должна предоставлять возможность </w:t>
            </w:r>
            <w:r w:rsidR="0033445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 xml:space="preserve">использования для загрузки содержимого раздачи магнет-ссылки и торрент-файла </w:t>
            </w:r>
          </w:p>
        </w:tc>
        <w:tc>
          <w:tcPr>
            <w:tcW w:w="1177" w:type="dxa"/>
          </w:tcPr>
          <w:p w:rsidR="00A26A25" w:rsidRPr="007A72F3" w:rsidRDefault="004B1DFC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Approved</w:t>
            </w:r>
          </w:p>
        </w:tc>
        <w:tc>
          <w:tcPr>
            <w:tcW w:w="1297" w:type="dxa"/>
          </w:tcPr>
          <w:p w:rsidR="00A26A25" w:rsidRPr="00A26A25" w:rsidRDefault="008E38AA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Critical</w:t>
            </w:r>
          </w:p>
        </w:tc>
        <w:tc>
          <w:tcPr>
            <w:tcW w:w="1033" w:type="dxa"/>
          </w:tcPr>
          <w:p w:rsidR="00A26A25" w:rsidRPr="00154CCB" w:rsidRDefault="00154CCB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697" w:type="dxa"/>
          </w:tcPr>
          <w:p w:rsidR="00A26A25" w:rsidRPr="00EE349F" w:rsidRDefault="00EE349F" w:rsidP="00A91C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M</w:t>
            </w:r>
          </w:p>
        </w:tc>
      </w:tr>
      <w:tr w:rsidR="002534C5" w:rsidRPr="007A72F3" w:rsidTr="008F036D">
        <w:tc>
          <w:tcPr>
            <w:tcW w:w="9999" w:type="dxa"/>
            <w:gridSpan w:val="6"/>
          </w:tcPr>
          <w:p w:rsidR="002534C5" w:rsidRPr="002534C5" w:rsidRDefault="002534C5" w:rsidP="00253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1.1.3 </w:t>
            </w:r>
            <w:r w:rsidR="00CC35A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Требования зарегистрированных пользователей</w:t>
            </w:r>
          </w:p>
        </w:tc>
      </w:tr>
      <w:tr w:rsidR="002534C5" w:rsidRPr="007A72F3" w:rsidTr="004B1DFC">
        <w:tc>
          <w:tcPr>
            <w:tcW w:w="828" w:type="dxa"/>
          </w:tcPr>
          <w:p w:rsidR="002534C5" w:rsidRPr="00161861" w:rsidRDefault="00161861" w:rsidP="00253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lastRenderedPageBreak/>
              <w:t>FR-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13</w:t>
            </w:r>
          </w:p>
        </w:tc>
        <w:tc>
          <w:tcPr>
            <w:tcW w:w="4967" w:type="dxa"/>
          </w:tcPr>
          <w:p w:rsidR="002534C5" w:rsidRPr="007A72F3" w:rsidRDefault="005C28C0" w:rsidP="00253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Система должна предоставлять возможность обмена личными сообщениями между пользователями</w:t>
            </w:r>
          </w:p>
        </w:tc>
        <w:tc>
          <w:tcPr>
            <w:tcW w:w="1177" w:type="dxa"/>
          </w:tcPr>
          <w:p w:rsidR="002534C5" w:rsidRPr="007A72F3" w:rsidRDefault="004B1DFC" w:rsidP="00253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Approved</w:t>
            </w:r>
          </w:p>
        </w:tc>
        <w:tc>
          <w:tcPr>
            <w:tcW w:w="1297" w:type="dxa"/>
          </w:tcPr>
          <w:p w:rsidR="002534C5" w:rsidRPr="005C28C0" w:rsidRDefault="005C28C0" w:rsidP="00253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Important</w:t>
            </w:r>
          </w:p>
        </w:tc>
        <w:tc>
          <w:tcPr>
            <w:tcW w:w="1033" w:type="dxa"/>
          </w:tcPr>
          <w:p w:rsidR="002534C5" w:rsidRPr="00154CCB" w:rsidRDefault="00154CCB" w:rsidP="00253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697" w:type="dxa"/>
          </w:tcPr>
          <w:p w:rsidR="002534C5" w:rsidRPr="00EE349F" w:rsidRDefault="00EE349F" w:rsidP="00253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M</w:t>
            </w:r>
          </w:p>
        </w:tc>
      </w:tr>
      <w:tr w:rsidR="002534C5" w:rsidRPr="007A72F3" w:rsidTr="004B1DFC">
        <w:tc>
          <w:tcPr>
            <w:tcW w:w="828" w:type="dxa"/>
          </w:tcPr>
          <w:p w:rsidR="002534C5" w:rsidRPr="00161861" w:rsidRDefault="00161861" w:rsidP="00253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FR-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14</w:t>
            </w:r>
          </w:p>
        </w:tc>
        <w:tc>
          <w:tcPr>
            <w:tcW w:w="4967" w:type="dxa"/>
          </w:tcPr>
          <w:p w:rsidR="002534C5" w:rsidRPr="007A72F3" w:rsidRDefault="005C28C0" w:rsidP="00253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Система должна предоставлять возможность указания и изменения контактной информации и личных данных</w:t>
            </w:r>
          </w:p>
        </w:tc>
        <w:tc>
          <w:tcPr>
            <w:tcW w:w="1177" w:type="dxa"/>
          </w:tcPr>
          <w:p w:rsidR="002534C5" w:rsidRPr="007A72F3" w:rsidRDefault="004B1DFC" w:rsidP="00253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Approved</w:t>
            </w:r>
          </w:p>
        </w:tc>
        <w:tc>
          <w:tcPr>
            <w:tcW w:w="1297" w:type="dxa"/>
          </w:tcPr>
          <w:p w:rsidR="002534C5" w:rsidRPr="005C28C0" w:rsidRDefault="005C28C0" w:rsidP="00253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Useful</w:t>
            </w:r>
          </w:p>
        </w:tc>
        <w:tc>
          <w:tcPr>
            <w:tcW w:w="1033" w:type="dxa"/>
          </w:tcPr>
          <w:p w:rsidR="002534C5" w:rsidRPr="00154CCB" w:rsidRDefault="00154CCB" w:rsidP="00253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697" w:type="dxa"/>
          </w:tcPr>
          <w:p w:rsidR="002534C5" w:rsidRPr="00EE349F" w:rsidRDefault="00EE349F" w:rsidP="00253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L</w:t>
            </w:r>
          </w:p>
        </w:tc>
      </w:tr>
      <w:tr w:rsidR="002534C5" w:rsidRPr="007A72F3" w:rsidTr="004B1DFC">
        <w:tc>
          <w:tcPr>
            <w:tcW w:w="828" w:type="dxa"/>
          </w:tcPr>
          <w:p w:rsidR="002534C5" w:rsidRPr="00161861" w:rsidRDefault="00161861" w:rsidP="00253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FR-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15</w:t>
            </w:r>
          </w:p>
        </w:tc>
        <w:tc>
          <w:tcPr>
            <w:tcW w:w="4967" w:type="dxa"/>
          </w:tcPr>
          <w:p w:rsidR="002534C5" w:rsidRPr="007A72F3" w:rsidRDefault="005C28C0" w:rsidP="00253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Система должна предоставлять возможность изменения регистрационных данных</w:t>
            </w:r>
          </w:p>
        </w:tc>
        <w:tc>
          <w:tcPr>
            <w:tcW w:w="1177" w:type="dxa"/>
          </w:tcPr>
          <w:p w:rsidR="002534C5" w:rsidRPr="007A72F3" w:rsidRDefault="004B1DFC" w:rsidP="00253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Approved</w:t>
            </w:r>
          </w:p>
        </w:tc>
        <w:tc>
          <w:tcPr>
            <w:tcW w:w="1297" w:type="dxa"/>
          </w:tcPr>
          <w:p w:rsidR="002534C5" w:rsidRPr="005C28C0" w:rsidRDefault="005C28C0" w:rsidP="00253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Useful</w:t>
            </w:r>
          </w:p>
        </w:tc>
        <w:tc>
          <w:tcPr>
            <w:tcW w:w="1033" w:type="dxa"/>
          </w:tcPr>
          <w:p w:rsidR="002534C5" w:rsidRPr="00154CCB" w:rsidRDefault="00154CCB" w:rsidP="00253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697" w:type="dxa"/>
          </w:tcPr>
          <w:p w:rsidR="002534C5" w:rsidRPr="00EE349F" w:rsidRDefault="00EE349F" w:rsidP="00253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L</w:t>
            </w:r>
          </w:p>
        </w:tc>
      </w:tr>
      <w:tr w:rsidR="002534C5" w:rsidRPr="007A72F3" w:rsidTr="004B1DFC">
        <w:tc>
          <w:tcPr>
            <w:tcW w:w="828" w:type="dxa"/>
          </w:tcPr>
          <w:p w:rsidR="002534C5" w:rsidRPr="00161861" w:rsidRDefault="00161861" w:rsidP="00253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FR-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16</w:t>
            </w:r>
          </w:p>
        </w:tc>
        <w:tc>
          <w:tcPr>
            <w:tcW w:w="4967" w:type="dxa"/>
          </w:tcPr>
          <w:p w:rsidR="002534C5" w:rsidRPr="007A72F3" w:rsidRDefault="005C28C0" w:rsidP="00253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Система должна предоставлять возможность добавления, редактирования и удаления сообщений в темах на форуме</w:t>
            </w:r>
          </w:p>
        </w:tc>
        <w:tc>
          <w:tcPr>
            <w:tcW w:w="1177" w:type="dxa"/>
          </w:tcPr>
          <w:p w:rsidR="002534C5" w:rsidRPr="007A72F3" w:rsidRDefault="004B1DFC" w:rsidP="00253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Approved</w:t>
            </w:r>
          </w:p>
        </w:tc>
        <w:tc>
          <w:tcPr>
            <w:tcW w:w="1297" w:type="dxa"/>
          </w:tcPr>
          <w:p w:rsidR="002534C5" w:rsidRPr="005C28C0" w:rsidRDefault="005C28C0" w:rsidP="00253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Important</w:t>
            </w:r>
          </w:p>
        </w:tc>
        <w:tc>
          <w:tcPr>
            <w:tcW w:w="1033" w:type="dxa"/>
          </w:tcPr>
          <w:p w:rsidR="002534C5" w:rsidRPr="00154CCB" w:rsidRDefault="00154CCB" w:rsidP="00253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697" w:type="dxa"/>
          </w:tcPr>
          <w:p w:rsidR="002534C5" w:rsidRPr="00EE349F" w:rsidRDefault="00EE349F" w:rsidP="00253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M</w:t>
            </w:r>
          </w:p>
        </w:tc>
      </w:tr>
      <w:tr w:rsidR="002534C5" w:rsidRPr="007A72F3" w:rsidTr="004B1DFC">
        <w:tc>
          <w:tcPr>
            <w:tcW w:w="828" w:type="dxa"/>
          </w:tcPr>
          <w:p w:rsidR="002534C5" w:rsidRPr="00161861" w:rsidRDefault="00161861" w:rsidP="00253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FR-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17</w:t>
            </w:r>
          </w:p>
        </w:tc>
        <w:tc>
          <w:tcPr>
            <w:tcW w:w="4967" w:type="dxa"/>
          </w:tcPr>
          <w:p w:rsidR="002534C5" w:rsidRPr="005C28C0" w:rsidRDefault="005C28C0" w:rsidP="00253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Система должна предоставлять возможность удаления аккаунта владельцем</w:t>
            </w:r>
            <w:r w:rsidRPr="005C28C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этого аккаунта</w:t>
            </w:r>
          </w:p>
        </w:tc>
        <w:tc>
          <w:tcPr>
            <w:tcW w:w="1177" w:type="dxa"/>
          </w:tcPr>
          <w:p w:rsidR="002534C5" w:rsidRPr="007A72F3" w:rsidRDefault="004B1DFC" w:rsidP="00253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Approved</w:t>
            </w:r>
          </w:p>
        </w:tc>
        <w:tc>
          <w:tcPr>
            <w:tcW w:w="1297" w:type="dxa"/>
          </w:tcPr>
          <w:p w:rsidR="002534C5" w:rsidRPr="005C28C0" w:rsidRDefault="005C28C0" w:rsidP="00253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Useful</w:t>
            </w:r>
          </w:p>
        </w:tc>
        <w:tc>
          <w:tcPr>
            <w:tcW w:w="1033" w:type="dxa"/>
          </w:tcPr>
          <w:p w:rsidR="002534C5" w:rsidRPr="00154CCB" w:rsidRDefault="00154CCB" w:rsidP="00253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697" w:type="dxa"/>
          </w:tcPr>
          <w:p w:rsidR="002534C5" w:rsidRPr="00EE349F" w:rsidRDefault="00EE349F" w:rsidP="00253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M</w:t>
            </w:r>
          </w:p>
        </w:tc>
      </w:tr>
      <w:tr w:rsidR="002534C5" w:rsidRPr="007A72F3" w:rsidTr="004B1DFC">
        <w:tc>
          <w:tcPr>
            <w:tcW w:w="828" w:type="dxa"/>
          </w:tcPr>
          <w:p w:rsidR="002534C5" w:rsidRPr="00161861" w:rsidRDefault="00161861" w:rsidP="00253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FR-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18</w:t>
            </w:r>
          </w:p>
        </w:tc>
        <w:tc>
          <w:tcPr>
            <w:tcW w:w="4967" w:type="dxa"/>
          </w:tcPr>
          <w:p w:rsidR="002534C5" w:rsidRPr="007A72F3" w:rsidRDefault="005C28C0" w:rsidP="00253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Система должна иметь средство восстановления регистрационных данных пользователя</w:t>
            </w:r>
          </w:p>
        </w:tc>
        <w:tc>
          <w:tcPr>
            <w:tcW w:w="1177" w:type="dxa"/>
          </w:tcPr>
          <w:p w:rsidR="002534C5" w:rsidRPr="007A72F3" w:rsidRDefault="004B1DFC" w:rsidP="00253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Approved</w:t>
            </w:r>
          </w:p>
        </w:tc>
        <w:tc>
          <w:tcPr>
            <w:tcW w:w="1297" w:type="dxa"/>
          </w:tcPr>
          <w:p w:rsidR="002534C5" w:rsidRPr="005C28C0" w:rsidRDefault="005C28C0" w:rsidP="00253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Critical</w:t>
            </w:r>
          </w:p>
        </w:tc>
        <w:tc>
          <w:tcPr>
            <w:tcW w:w="1033" w:type="dxa"/>
          </w:tcPr>
          <w:p w:rsidR="002534C5" w:rsidRPr="00154CCB" w:rsidRDefault="00154CCB" w:rsidP="00253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697" w:type="dxa"/>
          </w:tcPr>
          <w:p w:rsidR="002534C5" w:rsidRPr="00EE349F" w:rsidRDefault="00EE349F" w:rsidP="002534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H</w:t>
            </w:r>
          </w:p>
        </w:tc>
      </w:tr>
      <w:tr w:rsidR="000C4156" w:rsidRPr="007A72F3" w:rsidTr="0013184F">
        <w:tc>
          <w:tcPr>
            <w:tcW w:w="9999" w:type="dxa"/>
            <w:gridSpan w:val="6"/>
          </w:tcPr>
          <w:p w:rsidR="000C4156" w:rsidRPr="007A72F3" w:rsidRDefault="000C4156" w:rsidP="00CC35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1.2 Требования владельцев сайта</w:t>
            </w:r>
          </w:p>
        </w:tc>
      </w:tr>
      <w:tr w:rsidR="000C4156" w:rsidRPr="00154CCB" w:rsidTr="00DB5CEA">
        <w:tc>
          <w:tcPr>
            <w:tcW w:w="9999" w:type="dxa"/>
            <w:gridSpan w:val="6"/>
          </w:tcPr>
          <w:p w:rsidR="000C4156" w:rsidRPr="007A72F3" w:rsidRDefault="000C4156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1.2.1 Требования, связанные с управлением аккаунтами пользователей</w:t>
            </w:r>
          </w:p>
        </w:tc>
      </w:tr>
      <w:tr w:rsidR="000C4156" w:rsidRPr="007A72F3" w:rsidTr="004B1DFC">
        <w:tc>
          <w:tcPr>
            <w:tcW w:w="828" w:type="dxa"/>
          </w:tcPr>
          <w:p w:rsidR="000C4156" w:rsidRPr="00161861" w:rsidRDefault="00161861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FR-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19</w:t>
            </w:r>
          </w:p>
        </w:tc>
        <w:tc>
          <w:tcPr>
            <w:tcW w:w="4967" w:type="dxa"/>
          </w:tcPr>
          <w:p w:rsidR="000C4156" w:rsidRDefault="000C4156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Система должна иметь средство разделения аккаунтов пользователей на группы</w:t>
            </w:r>
          </w:p>
        </w:tc>
        <w:tc>
          <w:tcPr>
            <w:tcW w:w="1177" w:type="dxa"/>
          </w:tcPr>
          <w:p w:rsidR="000C4156" w:rsidRPr="007A72F3" w:rsidRDefault="004B1DFC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Approved</w:t>
            </w:r>
          </w:p>
        </w:tc>
        <w:tc>
          <w:tcPr>
            <w:tcW w:w="1297" w:type="dxa"/>
          </w:tcPr>
          <w:p w:rsidR="000C4156" w:rsidRPr="007A72F3" w:rsidRDefault="008E38AA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Critical</w:t>
            </w:r>
          </w:p>
        </w:tc>
        <w:tc>
          <w:tcPr>
            <w:tcW w:w="1033" w:type="dxa"/>
          </w:tcPr>
          <w:p w:rsidR="000C4156" w:rsidRPr="00CC35A5" w:rsidRDefault="00CC35A5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697" w:type="dxa"/>
          </w:tcPr>
          <w:p w:rsidR="000C4156" w:rsidRPr="00EE349F" w:rsidRDefault="00EE349F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M</w:t>
            </w:r>
          </w:p>
        </w:tc>
      </w:tr>
      <w:tr w:rsidR="000C4156" w:rsidRPr="007A72F3" w:rsidTr="004B1DFC">
        <w:tc>
          <w:tcPr>
            <w:tcW w:w="828" w:type="dxa"/>
          </w:tcPr>
          <w:p w:rsidR="000C4156" w:rsidRPr="00161861" w:rsidRDefault="00161861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FR-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20</w:t>
            </w:r>
          </w:p>
        </w:tc>
        <w:tc>
          <w:tcPr>
            <w:tcW w:w="4967" w:type="dxa"/>
          </w:tcPr>
          <w:p w:rsidR="000C4156" w:rsidRDefault="000C4156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Система должна предоставлять средство изменения перечня функционала и привелегий, доступных группе пользователей</w:t>
            </w:r>
          </w:p>
        </w:tc>
        <w:tc>
          <w:tcPr>
            <w:tcW w:w="1177" w:type="dxa"/>
          </w:tcPr>
          <w:p w:rsidR="000C4156" w:rsidRPr="007A72F3" w:rsidRDefault="004B1DFC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Approved</w:t>
            </w:r>
          </w:p>
        </w:tc>
        <w:tc>
          <w:tcPr>
            <w:tcW w:w="1297" w:type="dxa"/>
          </w:tcPr>
          <w:p w:rsidR="000C4156" w:rsidRPr="008E38AA" w:rsidRDefault="008E38AA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Critical</w:t>
            </w:r>
          </w:p>
        </w:tc>
        <w:tc>
          <w:tcPr>
            <w:tcW w:w="1033" w:type="dxa"/>
          </w:tcPr>
          <w:p w:rsidR="000C4156" w:rsidRPr="00CC35A5" w:rsidRDefault="00CC35A5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697" w:type="dxa"/>
          </w:tcPr>
          <w:p w:rsidR="000C4156" w:rsidRPr="00EE349F" w:rsidRDefault="00EE349F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M</w:t>
            </w:r>
          </w:p>
        </w:tc>
      </w:tr>
      <w:tr w:rsidR="000C4156" w:rsidRPr="007A72F3" w:rsidTr="004B1DFC">
        <w:tc>
          <w:tcPr>
            <w:tcW w:w="828" w:type="dxa"/>
          </w:tcPr>
          <w:p w:rsidR="000C4156" w:rsidRPr="007A72F3" w:rsidRDefault="00161861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FR-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21</w:t>
            </w:r>
          </w:p>
        </w:tc>
        <w:tc>
          <w:tcPr>
            <w:tcW w:w="4967" w:type="dxa"/>
          </w:tcPr>
          <w:p w:rsidR="000C4156" w:rsidRPr="007A72F3" w:rsidRDefault="000C4156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Система должна иметь средство перемещения аккаунта пользователя из одной группы в другую</w:t>
            </w:r>
          </w:p>
        </w:tc>
        <w:tc>
          <w:tcPr>
            <w:tcW w:w="1177" w:type="dxa"/>
          </w:tcPr>
          <w:p w:rsidR="000C4156" w:rsidRPr="007A72F3" w:rsidRDefault="004B1DFC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Approved</w:t>
            </w:r>
          </w:p>
        </w:tc>
        <w:tc>
          <w:tcPr>
            <w:tcW w:w="1297" w:type="dxa"/>
          </w:tcPr>
          <w:p w:rsidR="000C4156" w:rsidRPr="008E38AA" w:rsidRDefault="008E38AA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Critical</w:t>
            </w:r>
          </w:p>
        </w:tc>
        <w:tc>
          <w:tcPr>
            <w:tcW w:w="1033" w:type="dxa"/>
          </w:tcPr>
          <w:p w:rsidR="000C4156" w:rsidRPr="00CC35A5" w:rsidRDefault="00CC35A5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697" w:type="dxa"/>
          </w:tcPr>
          <w:p w:rsidR="000C4156" w:rsidRPr="00EE349F" w:rsidRDefault="00EE349F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L</w:t>
            </w:r>
          </w:p>
        </w:tc>
      </w:tr>
      <w:tr w:rsidR="000C4156" w:rsidRPr="007A72F3" w:rsidTr="004B1DFC">
        <w:tc>
          <w:tcPr>
            <w:tcW w:w="828" w:type="dxa"/>
          </w:tcPr>
          <w:p w:rsidR="000C4156" w:rsidRPr="007A72F3" w:rsidRDefault="00161861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FR-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22</w:t>
            </w:r>
          </w:p>
        </w:tc>
        <w:tc>
          <w:tcPr>
            <w:tcW w:w="4967" w:type="dxa"/>
          </w:tcPr>
          <w:p w:rsidR="000C4156" w:rsidRPr="000C4156" w:rsidRDefault="000C4156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Система должна иметь средство удаления аккаунта пользователя владельцем сайта в одностороннем порядке</w:t>
            </w:r>
          </w:p>
        </w:tc>
        <w:tc>
          <w:tcPr>
            <w:tcW w:w="1177" w:type="dxa"/>
          </w:tcPr>
          <w:p w:rsidR="000C4156" w:rsidRPr="007A72F3" w:rsidRDefault="004B1DFC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Approved</w:t>
            </w:r>
          </w:p>
        </w:tc>
        <w:tc>
          <w:tcPr>
            <w:tcW w:w="1297" w:type="dxa"/>
          </w:tcPr>
          <w:p w:rsidR="000C4156" w:rsidRPr="008E38AA" w:rsidRDefault="008E38AA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Important</w:t>
            </w:r>
          </w:p>
        </w:tc>
        <w:tc>
          <w:tcPr>
            <w:tcW w:w="1033" w:type="dxa"/>
          </w:tcPr>
          <w:p w:rsidR="000C4156" w:rsidRPr="00CC35A5" w:rsidRDefault="00CC35A5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697" w:type="dxa"/>
          </w:tcPr>
          <w:p w:rsidR="000C4156" w:rsidRPr="00EE349F" w:rsidRDefault="00EE349F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M</w:t>
            </w:r>
          </w:p>
        </w:tc>
      </w:tr>
      <w:tr w:rsidR="000C4156" w:rsidRPr="00154CCB" w:rsidTr="00A31CE5">
        <w:tc>
          <w:tcPr>
            <w:tcW w:w="9999" w:type="dxa"/>
            <w:gridSpan w:val="6"/>
          </w:tcPr>
          <w:p w:rsidR="000C4156" w:rsidRPr="007A72F3" w:rsidRDefault="000C4156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1.2.2 Требования, связанные с контролем действий пользователей на форуме</w:t>
            </w:r>
          </w:p>
        </w:tc>
      </w:tr>
      <w:tr w:rsidR="000C4156" w:rsidRPr="007A72F3" w:rsidTr="004B1DFC">
        <w:tc>
          <w:tcPr>
            <w:tcW w:w="828" w:type="dxa"/>
          </w:tcPr>
          <w:p w:rsidR="000C4156" w:rsidRPr="007A72F3" w:rsidRDefault="00161861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FR-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23</w:t>
            </w:r>
          </w:p>
        </w:tc>
        <w:tc>
          <w:tcPr>
            <w:tcW w:w="4967" w:type="dxa"/>
          </w:tcPr>
          <w:p w:rsidR="000C4156" w:rsidRPr="007A72F3" w:rsidRDefault="000C4156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Система должна предоставлять возможность поощрения пользователей владельцами сайта</w:t>
            </w:r>
          </w:p>
        </w:tc>
        <w:tc>
          <w:tcPr>
            <w:tcW w:w="1177" w:type="dxa"/>
          </w:tcPr>
          <w:p w:rsidR="000C4156" w:rsidRPr="007A72F3" w:rsidRDefault="004B1DFC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Approved</w:t>
            </w:r>
          </w:p>
        </w:tc>
        <w:tc>
          <w:tcPr>
            <w:tcW w:w="1297" w:type="dxa"/>
          </w:tcPr>
          <w:p w:rsidR="000C4156" w:rsidRPr="008E38AA" w:rsidRDefault="008E38AA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Useful</w:t>
            </w:r>
          </w:p>
        </w:tc>
        <w:tc>
          <w:tcPr>
            <w:tcW w:w="1033" w:type="dxa"/>
          </w:tcPr>
          <w:p w:rsidR="000C4156" w:rsidRPr="00CC35A5" w:rsidRDefault="00CC35A5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697" w:type="dxa"/>
          </w:tcPr>
          <w:p w:rsidR="000C4156" w:rsidRPr="00EE349F" w:rsidRDefault="00EE349F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L</w:t>
            </w:r>
          </w:p>
        </w:tc>
      </w:tr>
      <w:tr w:rsidR="000C4156" w:rsidRPr="007A72F3" w:rsidTr="004B1DFC">
        <w:tc>
          <w:tcPr>
            <w:tcW w:w="828" w:type="dxa"/>
          </w:tcPr>
          <w:p w:rsidR="000C4156" w:rsidRPr="007A72F3" w:rsidRDefault="00161861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FR-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24</w:t>
            </w:r>
          </w:p>
        </w:tc>
        <w:tc>
          <w:tcPr>
            <w:tcW w:w="4967" w:type="dxa"/>
          </w:tcPr>
          <w:p w:rsidR="000C4156" w:rsidRPr="007A72F3" w:rsidRDefault="000C4156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 xml:space="preserve">Система должна предоставлять владельцам возможность временной или постоянной блокировки аккаунтов пользователей </w:t>
            </w:r>
          </w:p>
        </w:tc>
        <w:tc>
          <w:tcPr>
            <w:tcW w:w="1177" w:type="dxa"/>
          </w:tcPr>
          <w:p w:rsidR="000C4156" w:rsidRPr="007A72F3" w:rsidRDefault="004B1DFC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Approved</w:t>
            </w:r>
          </w:p>
        </w:tc>
        <w:tc>
          <w:tcPr>
            <w:tcW w:w="1297" w:type="dxa"/>
          </w:tcPr>
          <w:p w:rsidR="000C4156" w:rsidRPr="007A72F3" w:rsidRDefault="008E38AA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Important</w:t>
            </w:r>
          </w:p>
        </w:tc>
        <w:tc>
          <w:tcPr>
            <w:tcW w:w="1033" w:type="dxa"/>
          </w:tcPr>
          <w:p w:rsidR="000C4156" w:rsidRPr="00CC35A5" w:rsidRDefault="00CC35A5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697" w:type="dxa"/>
          </w:tcPr>
          <w:p w:rsidR="000C4156" w:rsidRPr="00EE349F" w:rsidRDefault="00EE349F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M</w:t>
            </w:r>
          </w:p>
        </w:tc>
      </w:tr>
      <w:tr w:rsidR="000C4156" w:rsidRPr="007A72F3" w:rsidTr="004B1DFC">
        <w:tc>
          <w:tcPr>
            <w:tcW w:w="828" w:type="dxa"/>
          </w:tcPr>
          <w:p w:rsidR="000C4156" w:rsidRPr="007A72F3" w:rsidRDefault="00161861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FR-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25</w:t>
            </w:r>
          </w:p>
        </w:tc>
        <w:tc>
          <w:tcPr>
            <w:tcW w:w="4967" w:type="dxa"/>
          </w:tcPr>
          <w:p w:rsidR="000C4156" w:rsidRPr="007A72F3" w:rsidRDefault="000C4156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Система должна предоставлять владельцам возможность получе</w:t>
            </w:r>
            <w:r w:rsidR="00157423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ния информации от пользователей о действиях на форуме, противоречащих правилам форума</w:t>
            </w:r>
          </w:p>
        </w:tc>
        <w:tc>
          <w:tcPr>
            <w:tcW w:w="1177" w:type="dxa"/>
          </w:tcPr>
          <w:p w:rsidR="000C4156" w:rsidRPr="007A72F3" w:rsidRDefault="004B1DFC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Approved</w:t>
            </w:r>
          </w:p>
        </w:tc>
        <w:tc>
          <w:tcPr>
            <w:tcW w:w="1297" w:type="dxa"/>
          </w:tcPr>
          <w:p w:rsidR="000C4156" w:rsidRPr="008E38AA" w:rsidRDefault="008E38AA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Useful</w:t>
            </w:r>
          </w:p>
        </w:tc>
        <w:tc>
          <w:tcPr>
            <w:tcW w:w="1033" w:type="dxa"/>
          </w:tcPr>
          <w:p w:rsidR="000C4156" w:rsidRPr="00CC35A5" w:rsidRDefault="00CC35A5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697" w:type="dxa"/>
          </w:tcPr>
          <w:p w:rsidR="000C4156" w:rsidRPr="00EE349F" w:rsidRDefault="00EE349F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L</w:t>
            </w:r>
          </w:p>
        </w:tc>
      </w:tr>
      <w:tr w:rsidR="000C4156" w:rsidRPr="007A72F3" w:rsidTr="004B1DFC">
        <w:tc>
          <w:tcPr>
            <w:tcW w:w="828" w:type="dxa"/>
          </w:tcPr>
          <w:p w:rsidR="000C4156" w:rsidRPr="007A72F3" w:rsidRDefault="00161861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FR-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26</w:t>
            </w:r>
          </w:p>
        </w:tc>
        <w:tc>
          <w:tcPr>
            <w:tcW w:w="4967" w:type="dxa"/>
          </w:tcPr>
          <w:p w:rsidR="000C4156" w:rsidRPr="007A72F3" w:rsidRDefault="00157423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Система должна предоставлять возможность удаления, закрытия тем и раздач пользователям, имеющим соот</w:t>
            </w:r>
            <w:r w:rsidR="00CC35A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ветствующие приви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легии</w:t>
            </w:r>
          </w:p>
        </w:tc>
        <w:tc>
          <w:tcPr>
            <w:tcW w:w="1177" w:type="dxa"/>
          </w:tcPr>
          <w:p w:rsidR="000C4156" w:rsidRPr="007A72F3" w:rsidRDefault="004B1DFC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Approved</w:t>
            </w:r>
          </w:p>
        </w:tc>
        <w:tc>
          <w:tcPr>
            <w:tcW w:w="1297" w:type="dxa"/>
          </w:tcPr>
          <w:p w:rsidR="000C4156" w:rsidRPr="007A72F3" w:rsidRDefault="008E38AA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Important</w:t>
            </w:r>
          </w:p>
        </w:tc>
        <w:tc>
          <w:tcPr>
            <w:tcW w:w="1033" w:type="dxa"/>
          </w:tcPr>
          <w:p w:rsidR="000C4156" w:rsidRPr="007A72F3" w:rsidRDefault="00CC35A5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28</w:t>
            </w:r>
          </w:p>
        </w:tc>
        <w:tc>
          <w:tcPr>
            <w:tcW w:w="697" w:type="dxa"/>
          </w:tcPr>
          <w:p w:rsidR="000C4156" w:rsidRPr="00EE349F" w:rsidRDefault="00EE349F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M</w:t>
            </w:r>
          </w:p>
        </w:tc>
      </w:tr>
      <w:tr w:rsidR="00157423" w:rsidRPr="007A72F3" w:rsidTr="004B1DFC">
        <w:tc>
          <w:tcPr>
            <w:tcW w:w="828" w:type="dxa"/>
          </w:tcPr>
          <w:p w:rsidR="00157423" w:rsidRPr="007A72F3" w:rsidRDefault="00161861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FR-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27</w:t>
            </w:r>
          </w:p>
        </w:tc>
        <w:tc>
          <w:tcPr>
            <w:tcW w:w="4967" w:type="dxa"/>
          </w:tcPr>
          <w:p w:rsidR="00157423" w:rsidRDefault="00157423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Система должна предоставлять возможность установки и изменения статуса раздачи, а также получение раздачей определенного статуса по умолчанию при создании раздачи</w:t>
            </w:r>
          </w:p>
        </w:tc>
        <w:tc>
          <w:tcPr>
            <w:tcW w:w="1177" w:type="dxa"/>
          </w:tcPr>
          <w:p w:rsidR="00157423" w:rsidRPr="007A72F3" w:rsidRDefault="004B1DFC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Approved</w:t>
            </w:r>
          </w:p>
        </w:tc>
        <w:tc>
          <w:tcPr>
            <w:tcW w:w="1297" w:type="dxa"/>
          </w:tcPr>
          <w:p w:rsidR="00157423" w:rsidRPr="007A72F3" w:rsidRDefault="008E38AA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Important</w:t>
            </w:r>
          </w:p>
        </w:tc>
        <w:tc>
          <w:tcPr>
            <w:tcW w:w="1033" w:type="dxa"/>
          </w:tcPr>
          <w:p w:rsidR="00157423" w:rsidRPr="007A72F3" w:rsidRDefault="00CC35A5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24</w:t>
            </w:r>
          </w:p>
        </w:tc>
        <w:tc>
          <w:tcPr>
            <w:tcW w:w="697" w:type="dxa"/>
          </w:tcPr>
          <w:p w:rsidR="00157423" w:rsidRPr="00EE349F" w:rsidRDefault="00EE349F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L</w:t>
            </w:r>
          </w:p>
        </w:tc>
      </w:tr>
      <w:tr w:rsidR="002F218F" w:rsidRPr="00154CCB" w:rsidTr="00F41B7B">
        <w:tc>
          <w:tcPr>
            <w:tcW w:w="9999" w:type="dxa"/>
            <w:gridSpan w:val="6"/>
          </w:tcPr>
          <w:p w:rsidR="002F218F" w:rsidRPr="007A72F3" w:rsidRDefault="002F218F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1.2.3 Требования, связанные с регистрацией на сайте</w:t>
            </w:r>
          </w:p>
        </w:tc>
      </w:tr>
      <w:tr w:rsidR="000C4156" w:rsidRPr="007A72F3" w:rsidTr="004B1DFC">
        <w:tc>
          <w:tcPr>
            <w:tcW w:w="828" w:type="dxa"/>
          </w:tcPr>
          <w:p w:rsidR="000C4156" w:rsidRPr="007A72F3" w:rsidRDefault="00161861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FR-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28</w:t>
            </w:r>
          </w:p>
        </w:tc>
        <w:tc>
          <w:tcPr>
            <w:tcW w:w="4967" w:type="dxa"/>
          </w:tcPr>
          <w:p w:rsidR="000C4156" w:rsidRPr="007A72F3" w:rsidRDefault="002F218F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Система должна предоставлять возможность регистрации на сайте</w:t>
            </w:r>
          </w:p>
        </w:tc>
        <w:tc>
          <w:tcPr>
            <w:tcW w:w="1177" w:type="dxa"/>
          </w:tcPr>
          <w:p w:rsidR="000C4156" w:rsidRPr="007A72F3" w:rsidRDefault="004B1DFC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Approved</w:t>
            </w:r>
          </w:p>
        </w:tc>
        <w:tc>
          <w:tcPr>
            <w:tcW w:w="1297" w:type="dxa"/>
          </w:tcPr>
          <w:p w:rsidR="000C4156" w:rsidRPr="008E38AA" w:rsidRDefault="008E38AA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Critical</w:t>
            </w:r>
          </w:p>
        </w:tc>
        <w:tc>
          <w:tcPr>
            <w:tcW w:w="1033" w:type="dxa"/>
          </w:tcPr>
          <w:p w:rsidR="000C4156" w:rsidRPr="007A72F3" w:rsidRDefault="00CC35A5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36</w:t>
            </w:r>
          </w:p>
        </w:tc>
        <w:tc>
          <w:tcPr>
            <w:tcW w:w="697" w:type="dxa"/>
          </w:tcPr>
          <w:p w:rsidR="000C4156" w:rsidRPr="00391E29" w:rsidRDefault="00391E29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H</w:t>
            </w:r>
          </w:p>
        </w:tc>
      </w:tr>
      <w:tr w:rsidR="000C4156" w:rsidRPr="007A72F3" w:rsidTr="004B1DFC">
        <w:tc>
          <w:tcPr>
            <w:tcW w:w="828" w:type="dxa"/>
          </w:tcPr>
          <w:p w:rsidR="000C4156" w:rsidRPr="007A72F3" w:rsidRDefault="00161861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FR-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29</w:t>
            </w:r>
          </w:p>
        </w:tc>
        <w:tc>
          <w:tcPr>
            <w:tcW w:w="4967" w:type="dxa"/>
          </w:tcPr>
          <w:p w:rsidR="000C4156" w:rsidRPr="007A72F3" w:rsidRDefault="002F218F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Система должна предоставлять возможность зарегистрированным пользователям входа на сайт</w:t>
            </w:r>
          </w:p>
        </w:tc>
        <w:tc>
          <w:tcPr>
            <w:tcW w:w="1177" w:type="dxa"/>
          </w:tcPr>
          <w:p w:rsidR="000C4156" w:rsidRPr="007A72F3" w:rsidRDefault="004B1DFC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Approved</w:t>
            </w:r>
          </w:p>
        </w:tc>
        <w:tc>
          <w:tcPr>
            <w:tcW w:w="1297" w:type="dxa"/>
          </w:tcPr>
          <w:p w:rsidR="000C4156" w:rsidRPr="008E38AA" w:rsidRDefault="008E38AA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Critical</w:t>
            </w:r>
          </w:p>
        </w:tc>
        <w:tc>
          <w:tcPr>
            <w:tcW w:w="1033" w:type="dxa"/>
          </w:tcPr>
          <w:p w:rsidR="000C4156" w:rsidRPr="007A72F3" w:rsidRDefault="00CC35A5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24</w:t>
            </w:r>
          </w:p>
        </w:tc>
        <w:tc>
          <w:tcPr>
            <w:tcW w:w="697" w:type="dxa"/>
          </w:tcPr>
          <w:p w:rsidR="000C4156" w:rsidRPr="00391E29" w:rsidRDefault="00391E29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M</w:t>
            </w:r>
          </w:p>
        </w:tc>
      </w:tr>
      <w:tr w:rsidR="000C4156" w:rsidRPr="007A72F3" w:rsidTr="004B1DFC">
        <w:tc>
          <w:tcPr>
            <w:tcW w:w="828" w:type="dxa"/>
          </w:tcPr>
          <w:p w:rsidR="000C4156" w:rsidRPr="007A72F3" w:rsidRDefault="00161861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FR-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30</w:t>
            </w:r>
          </w:p>
        </w:tc>
        <w:tc>
          <w:tcPr>
            <w:tcW w:w="4967" w:type="dxa"/>
          </w:tcPr>
          <w:p w:rsidR="000C4156" w:rsidRPr="007A72F3" w:rsidRDefault="002F218F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Система должна предоставлять во</w:t>
            </w:r>
            <w:r w:rsidR="00391E29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 xml:space="preserve">зможность скачивания 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торрент – файлов только зарегистрированным пользователям</w:t>
            </w:r>
          </w:p>
        </w:tc>
        <w:tc>
          <w:tcPr>
            <w:tcW w:w="1177" w:type="dxa"/>
          </w:tcPr>
          <w:p w:rsidR="000C4156" w:rsidRPr="007A72F3" w:rsidRDefault="004B1DFC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Approved</w:t>
            </w:r>
          </w:p>
        </w:tc>
        <w:tc>
          <w:tcPr>
            <w:tcW w:w="1297" w:type="dxa"/>
          </w:tcPr>
          <w:p w:rsidR="000C4156" w:rsidRPr="008E38AA" w:rsidRDefault="008E38AA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Useful</w:t>
            </w:r>
          </w:p>
        </w:tc>
        <w:tc>
          <w:tcPr>
            <w:tcW w:w="1033" w:type="dxa"/>
          </w:tcPr>
          <w:p w:rsidR="000C4156" w:rsidRPr="007A72F3" w:rsidRDefault="00CC35A5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12</w:t>
            </w:r>
          </w:p>
        </w:tc>
        <w:tc>
          <w:tcPr>
            <w:tcW w:w="697" w:type="dxa"/>
          </w:tcPr>
          <w:p w:rsidR="000C4156" w:rsidRPr="00391E29" w:rsidRDefault="00391E29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L</w:t>
            </w:r>
          </w:p>
        </w:tc>
      </w:tr>
      <w:tr w:rsidR="000C4156" w:rsidRPr="007A72F3" w:rsidTr="004B1DFC">
        <w:tc>
          <w:tcPr>
            <w:tcW w:w="828" w:type="dxa"/>
          </w:tcPr>
          <w:p w:rsidR="000C4156" w:rsidRPr="007A72F3" w:rsidRDefault="00161861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FR-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31</w:t>
            </w:r>
          </w:p>
        </w:tc>
        <w:tc>
          <w:tcPr>
            <w:tcW w:w="4967" w:type="dxa"/>
          </w:tcPr>
          <w:p w:rsidR="000C4156" w:rsidRPr="007A72F3" w:rsidRDefault="00161861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Система должна предоставлять возможность добавления сообщений в тему только зарегистрированным пользователям</w:t>
            </w:r>
          </w:p>
        </w:tc>
        <w:tc>
          <w:tcPr>
            <w:tcW w:w="1177" w:type="dxa"/>
          </w:tcPr>
          <w:p w:rsidR="000C4156" w:rsidRPr="007A72F3" w:rsidRDefault="004B1DFC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Approved</w:t>
            </w:r>
          </w:p>
        </w:tc>
        <w:tc>
          <w:tcPr>
            <w:tcW w:w="1297" w:type="dxa"/>
          </w:tcPr>
          <w:p w:rsidR="000C4156" w:rsidRPr="007A72F3" w:rsidRDefault="008E38AA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Important</w:t>
            </w:r>
          </w:p>
        </w:tc>
        <w:tc>
          <w:tcPr>
            <w:tcW w:w="1033" w:type="dxa"/>
          </w:tcPr>
          <w:p w:rsidR="000C4156" w:rsidRPr="007A72F3" w:rsidRDefault="00CC35A5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14</w:t>
            </w:r>
          </w:p>
        </w:tc>
        <w:tc>
          <w:tcPr>
            <w:tcW w:w="697" w:type="dxa"/>
          </w:tcPr>
          <w:p w:rsidR="000C4156" w:rsidRPr="00391E29" w:rsidRDefault="00391E29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M</w:t>
            </w:r>
          </w:p>
        </w:tc>
      </w:tr>
      <w:tr w:rsidR="000C4156" w:rsidRPr="007A72F3" w:rsidTr="004B1DFC">
        <w:tc>
          <w:tcPr>
            <w:tcW w:w="828" w:type="dxa"/>
          </w:tcPr>
          <w:p w:rsidR="000C4156" w:rsidRPr="007A72F3" w:rsidRDefault="00161861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lastRenderedPageBreak/>
              <w:t>FR-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32</w:t>
            </w:r>
          </w:p>
        </w:tc>
        <w:tc>
          <w:tcPr>
            <w:tcW w:w="4967" w:type="dxa"/>
          </w:tcPr>
          <w:p w:rsidR="000C4156" w:rsidRPr="007A72F3" w:rsidRDefault="00161861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Система должна требовать от пользователя регистрации на сайте или входа на сайт при попытке использования расширенного поиска по сайту</w:t>
            </w:r>
          </w:p>
        </w:tc>
        <w:tc>
          <w:tcPr>
            <w:tcW w:w="1177" w:type="dxa"/>
          </w:tcPr>
          <w:p w:rsidR="000C4156" w:rsidRPr="007A72F3" w:rsidRDefault="004B1DFC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Approved</w:t>
            </w:r>
          </w:p>
        </w:tc>
        <w:tc>
          <w:tcPr>
            <w:tcW w:w="1297" w:type="dxa"/>
          </w:tcPr>
          <w:p w:rsidR="000C4156" w:rsidRPr="007A72F3" w:rsidRDefault="008E38AA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Important</w:t>
            </w:r>
          </w:p>
        </w:tc>
        <w:tc>
          <w:tcPr>
            <w:tcW w:w="1033" w:type="dxa"/>
          </w:tcPr>
          <w:p w:rsidR="000C4156" w:rsidRPr="007A72F3" w:rsidRDefault="00CC35A5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14</w:t>
            </w:r>
          </w:p>
        </w:tc>
        <w:tc>
          <w:tcPr>
            <w:tcW w:w="697" w:type="dxa"/>
          </w:tcPr>
          <w:p w:rsidR="000C4156" w:rsidRPr="00391E29" w:rsidRDefault="00391E29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M</w:t>
            </w:r>
          </w:p>
        </w:tc>
      </w:tr>
      <w:tr w:rsidR="00161861" w:rsidRPr="007A72F3" w:rsidTr="00645FA7">
        <w:tc>
          <w:tcPr>
            <w:tcW w:w="9999" w:type="dxa"/>
            <w:gridSpan w:val="6"/>
          </w:tcPr>
          <w:p w:rsidR="00161861" w:rsidRPr="00161861" w:rsidRDefault="00161861" w:rsidP="00CC35A5">
            <w:pPr>
              <w:pStyle w:val="af5"/>
              <w:numPr>
                <w:ilvl w:val="0"/>
                <w:numId w:val="1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Нефункциональные требования</w:t>
            </w:r>
          </w:p>
        </w:tc>
      </w:tr>
      <w:tr w:rsidR="000C4156" w:rsidRPr="00154CCB" w:rsidTr="00A5566C">
        <w:tc>
          <w:tcPr>
            <w:tcW w:w="828" w:type="dxa"/>
          </w:tcPr>
          <w:p w:rsidR="000C4156" w:rsidRPr="007A72F3" w:rsidRDefault="004B1DFC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N</w:t>
            </w:r>
            <w:r w:rsidR="008E38A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FR-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4967" w:type="dxa"/>
          </w:tcPr>
          <w:p w:rsidR="000C4156" w:rsidRPr="007A72F3" w:rsidRDefault="00161861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Система должна предоставлять возможность выбора языка интерфейса</w:t>
            </w:r>
          </w:p>
        </w:tc>
        <w:tc>
          <w:tcPr>
            <w:tcW w:w="1177" w:type="dxa"/>
            <w:vAlign w:val="center"/>
          </w:tcPr>
          <w:p w:rsidR="000C4156" w:rsidRPr="001513D6" w:rsidRDefault="001513D6" w:rsidP="00A55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297" w:type="dxa"/>
            <w:vAlign w:val="center"/>
          </w:tcPr>
          <w:p w:rsidR="000C4156" w:rsidRPr="00A5566C" w:rsidRDefault="00A5566C" w:rsidP="00A55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3" w:type="dxa"/>
            <w:vAlign w:val="center"/>
          </w:tcPr>
          <w:p w:rsidR="000C4156" w:rsidRPr="00A5566C" w:rsidRDefault="00A5566C" w:rsidP="00A55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97" w:type="dxa"/>
            <w:vAlign w:val="center"/>
          </w:tcPr>
          <w:p w:rsidR="000C4156" w:rsidRPr="00A5566C" w:rsidRDefault="00A5566C" w:rsidP="00A55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-</w:t>
            </w:r>
          </w:p>
        </w:tc>
      </w:tr>
      <w:tr w:rsidR="000C4156" w:rsidRPr="00154CCB" w:rsidTr="00A5566C">
        <w:tc>
          <w:tcPr>
            <w:tcW w:w="828" w:type="dxa"/>
          </w:tcPr>
          <w:p w:rsidR="000C4156" w:rsidRPr="007A72F3" w:rsidRDefault="004B1DFC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N</w:t>
            </w:r>
            <w:r w:rsidR="008E38A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FR-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4967" w:type="dxa"/>
          </w:tcPr>
          <w:p w:rsidR="00161861" w:rsidRPr="007A72F3" w:rsidRDefault="00161861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Система должна быть устойчива к сбоям</w:t>
            </w:r>
          </w:p>
        </w:tc>
        <w:tc>
          <w:tcPr>
            <w:tcW w:w="1177" w:type="dxa"/>
            <w:vAlign w:val="center"/>
          </w:tcPr>
          <w:p w:rsidR="000C4156" w:rsidRPr="001513D6" w:rsidRDefault="001513D6" w:rsidP="00A55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297" w:type="dxa"/>
            <w:vAlign w:val="center"/>
          </w:tcPr>
          <w:p w:rsidR="000C4156" w:rsidRPr="00A5566C" w:rsidRDefault="00A5566C" w:rsidP="00A55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3" w:type="dxa"/>
            <w:vAlign w:val="center"/>
          </w:tcPr>
          <w:p w:rsidR="000C4156" w:rsidRPr="00A5566C" w:rsidRDefault="00A5566C" w:rsidP="00A55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97" w:type="dxa"/>
            <w:vAlign w:val="center"/>
          </w:tcPr>
          <w:p w:rsidR="000C4156" w:rsidRPr="00A5566C" w:rsidRDefault="00A5566C" w:rsidP="00A55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-</w:t>
            </w:r>
          </w:p>
        </w:tc>
      </w:tr>
      <w:tr w:rsidR="000C4156" w:rsidRPr="00154CCB" w:rsidTr="00A5566C">
        <w:tc>
          <w:tcPr>
            <w:tcW w:w="828" w:type="dxa"/>
          </w:tcPr>
          <w:p w:rsidR="000C4156" w:rsidRPr="007A72F3" w:rsidRDefault="004B1DFC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N</w:t>
            </w:r>
            <w:r w:rsidR="008E38A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FR-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4967" w:type="dxa"/>
          </w:tcPr>
          <w:p w:rsidR="000C4156" w:rsidRPr="007A72F3" w:rsidRDefault="00161861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Система должна быть устойчива к преднамеренным атакам</w:t>
            </w:r>
          </w:p>
        </w:tc>
        <w:tc>
          <w:tcPr>
            <w:tcW w:w="1177" w:type="dxa"/>
            <w:vAlign w:val="center"/>
          </w:tcPr>
          <w:p w:rsidR="000C4156" w:rsidRPr="001513D6" w:rsidRDefault="001513D6" w:rsidP="00A55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297" w:type="dxa"/>
            <w:vAlign w:val="center"/>
          </w:tcPr>
          <w:p w:rsidR="000C4156" w:rsidRPr="00A5566C" w:rsidRDefault="00A5566C" w:rsidP="00A55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3" w:type="dxa"/>
            <w:vAlign w:val="center"/>
          </w:tcPr>
          <w:p w:rsidR="000C4156" w:rsidRPr="00A5566C" w:rsidRDefault="00A5566C" w:rsidP="00A55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97" w:type="dxa"/>
            <w:vAlign w:val="center"/>
          </w:tcPr>
          <w:p w:rsidR="000C4156" w:rsidRPr="00A5566C" w:rsidRDefault="00A5566C" w:rsidP="00A55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-</w:t>
            </w:r>
          </w:p>
        </w:tc>
      </w:tr>
      <w:tr w:rsidR="000C4156" w:rsidRPr="00154CCB" w:rsidTr="00A5566C">
        <w:tc>
          <w:tcPr>
            <w:tcW w:w="828" w:type="dxa"/>
          </w:tcPr>
          <w:p w:rsidR="000C4156" w:rsidRPr="007A72F3" w:rsidRDefault="004B1DFC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N</w:t>
            </w:r>
            <w:r w:rsidR="008E38A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FR-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4967" w:type="dxa"/>
          </w:tcPr>
          <w:p w:rsidR="000C4156" w:rsidRPr="007A72F3" w:rsidRDefault="00161861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Система должна обеспечивать надежное и долговременное хранение данных</w:t>
            </w:r>
          </w:p>
        </w:tc>
        <w:tc>
          <w:tcPr>
            <w:tcW w:w="1177" w:type="dxa"/>
            <w:vAlign w:val="center"/>
          </w:tcPr>
          <w:p w:rsidR="000C4156" w:rsidRPr="001513D6" w:rsidRDefault="001513D6" w:rsidP="00A55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297" w:type="dxa"/>
            <w:vAlign w:val="center"/>
          </w:tcPr>
          <w:p w:rsidR="000C4156" w:rsidRPr="00A5566C" w:rsidRDefault="00A5566C" w:rsidP="00A55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3" w:type="dxa"/>
            <w:vAlign w:val="center"/>
          </w:tcPr>
          <w:p w:rsidR="000C4156" w:rsidRPr="00A5566C" w:rsidRDefault="00A5566C" w:rsidP="00A55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97" w:type="dxa"/>
            <w:vAlign w:val="center"/>
          </w:tcPr>
          <w:p w:rsidR="000C4156" w:rsidRPr="00A5566C" w:rsidRDefault="00A5566C" w:rsidP="00A55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-</w:t>
            </w:r>
          </w:p>
        </w:tc>
      </w:tr>
      <w:tr w:rsidR="000C4156" w:rsidRPr="00154CCB" w:rsidTr="00A5566C">
        <w:tc>
          <w:tcPr>
            <w:tcW w:w="828" w:type="dxa"/>
          </w:tcPr>
          <w:p w:rsidR="000C4156" w:rsidRPr="007A72F3" w:rsidRDefault="004B1DFC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N</w:t>
            </w:r>
            <w:r w:rsidR="008E38A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FR-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4967" w:type="dxa"/>
          </w:tcPr>
          <w:p w:rsidR="000C4156" w:rsidRPr="007A72F3" w:rsidRDefault="00161861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Система должна обеспечивать безопасную работу пользователей с сайтом</w:t>
            </w:r>
          </w:p>
        </w:tc>
        <w:tc>
          <w:tcPr>
            <w:tcW w:w="1177" w:type="dxa"/>
            <w:vAlign w:val="center"/>
          </w:tcPr>
          <w:p w:rsidR="000C4156" w:rsidRPr="001513D6" w:rsidRDefault="001513D6" w:rsidP="00A55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297" w:type="dxa"/>
            <w:vAlign w:val="center"/>
          </w:tcPr>
          <w:p w:rsidR="000C4156" w:rsidRPr="00A5566C" w:rsidRDefault="00A5566C" w:rsidP="00A55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3" w:type="dxa"/>
            <w:vAlign w:val="center"/>
          </w:tcPr>
          <w:p w:rsidR="000C4156" w:rsidRPr="00A5566C" w:rsidRDefault="00A5566C" w:rsidP="00A55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97" w:type="dxa"/>
            <w:vAlign w:val="center"/>
          </w:tcPr>
          <w:p w:rsidR="000C4156" w:rsidRPr="00A5566C" w:rsidRDefault="00A5566C" w:rsidP="00A55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-</w:t>
            </w:r>
          </w:p>
        </w:tc>
      </w:tr>
      <w:tr w:rsidR="000C4156" w:rsidRPr="00154CCB" w:rsidTr="00A5566C">
        <w:tc>
          <w:tcPr>
            <w:tcW w:w="828" w:type="dxa"/>
          </w:tcPr>
          <w:p w:rsidR="000C4156" w:rsidRPr="007A72F3" w:rsidRDefault="004B1DFC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N</w:t>
            </w:r>
            <w:r w:rsidR="008E38A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FR-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4967" w:type="dxa"/>
          </w:tcPr>
          <w:p w:rsidR="000C4156" w:rsidRPr="007A72F3" w:rsidRDefault="00161861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Система должна иметь возможность принимать пожертвования от пользователей</w:t>
            </w:r>
          </w:p>
        </w:tc>
        <w:tc>
          <w:tcPr>
            <w:tcW w:w="1177" w:type="dxa"/>
            <w:vAlign w:val="center"/>
          </w:tcPr>
          <w:p w:rsidR="000C4156" w:rsidRPr="001513D6" w:rsidRDefault="001513D6" w:rsidP="00A55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297" w:type="dxa"/>
            <w:vAlign w:val="center"/>
          </w:tcPr>
          <w:p w:rsidR="000C4156" w:rsidRPr="001513D6" w:rsidRDefault="001513D6" w:rsidP="00A55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3" w:type="dxa"/>
            <w:vAlign w:val="center"/>
          </w:tcPr>
          <w:p w:rsidR="000C4156" w:rsidRPr="00A5566C" w:rsidRDefault="00A5566C" w:rsidP="00A55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97" w:type="dxa"/>
            <w:vAlign w:val="center"/>
          </w:tcPr>
          <w:p w:rsidR="000C4156" w:rsidRPr="00A5566C" w:rsidRDefault="00A5566C" w:rsidP="00A55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-</w:t>
            </w:r>
          </w:p>
        </w:tc>
      </w:tr>
      <w:tr w:rsidR="00161861" w:rsidRPr="00154CCB" w:rsidTr="00A5566C">
        <w:tc>
          <w:tcPr>
            <w:tcW w:w="828" w:type="dxa"/>
          </w:tcPr>
          <w:p w:rsidR="00161861" w:rsidRPr="007A72F3" w:rsidRDefault="004B1DFC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N</w:t>
            </w:r>
            <w:r w:rsidR="008E38A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FR-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7</w:t>
            </w:r>
          </w:p>
        </w:tc>
        <w:tc>
          <w:tcPr>
            <w:tcW w:w="4967" w:type="dxa"/>
          </w:tcPr>
          <w:p w:rsidR="00161861" w:rsidRDefault="00161861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Сайт должен иметь на каждой странице область, отводимую под</w:t>
            </w:r>
            <w:r w:rsidR="00A5566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 xml:space="preserve"> рекламу. Область должна распола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гаться вверху страницы и занимать не менее 10 и не более 30 процентов от общей площади реклама</w:t>
            </w:r>
          </w:p>
        </w:tc>
        <w:tc>
          <w:tcPr>
            <w:tcW w:w="1177" w:type="dxa"/>
            <w:vAlign w:val="center"/>
          </w:tcPr>
          <w:p w:rsidR="00161861" w:rsidRPr="001513D6" w:rsidRDefault="001513D6" w:rsidP="00A55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297" w:type="dxa"/>
            <w:vAlign w:val="center"/>
          </w:tcPr>
          <w:p w:rsidR="00161861" w:rsidRPr="001513D6" w:rsidRDefault="001513D6" w:rsidP="00A55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3" w:type="dxa"/>
            <w:vAlign w:val="center"/>
          </w:tcPr>
          <w:p w:rsidR="00161861" w:rsidRPr="00A5566C" w:rsidRDefault="00A5566C" w:rsidP="00A55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97" w:type="dxa"/>
            <w:vAlign w:val="center"/>
          </w:tcPr>
          <w:p w:rsidR="00161861" w:rsidRPr="00A5566C" w:rsidRDefault="00A5566C" w:rsidP="00A55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-</w:t>
            </w:r>
          </w:p>
        </w:tc>
      </w:tr>
      <w:tr w:rsidR="00161861" w:rsidRPr="00154CCB" w:rsidTr="00A5566C">
        <w:tc>
          <w:tcPr>
            <w:tcW w:w="828" w:type="dxa"/>
          </w:tcPr>
          <w:p w:rsidR="00161861" w:rsidRPr="007A72F3" w:rsidRDefault="004B1DFC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N</w:t>
            </w:r>
            <w:r w:rsidR="008E38A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FR-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4967" w:type="dxa"/>
          </w:tcPr>
          <w:p w:rsidR="00161861" w:rsidRDefault="00161861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Система должна показывать сообщение, побуждающее пользователя выключить блокировщик рекламы</w:t>
            </w:r>
          </w:p>
        </w:tc>
        <w:tc>
          <w:tcPr>
            <w:tcW w:w="1177" w:type="dxa"/>
            <w:vAlign w:val="center"/>
          </w:tcPr>
          <w:p w:rsidR="00161861" w:rsidRPr="001513D6" w:rsidRDefault="001513D6" w:rsidP="00A55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297" w:type="dxa"/>
            <w:vAlign w:val="center"/>
          </w:tcPr>
          <w:p w:rsidR="00161861" w:rsidRPr="001513D6" w:rsidRDefault="001513D6" w:rsidP="00A55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3" w:type="dxa"/>
            <w:vAlign w:val="center"/>
          </w:tcPr>
          <w:p w:rsidR="00161861" w:rsidRPr="00A5566C" w:rsidRDefault="00A5566C" w:rsidP="00A55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97" w:type="dxa"/>
            <w:vAlign w:val="center"/>
          </w:tcPr>
          <w:p w:rsidR="00161861" w:rsidRPr="00A5566C" w:rsidRDefault="00A5566C" w:rsidP="00A55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-</w:t>
            </w:r>
          </w:p>
        </w:tc>
      </w:tr>
      <w:tr w:rsidR="00161861" w:rsidRPr="00154CCB" w:rsidTr="00A5566C">
        <w:tc>
          <w:tcPr>
            <w:tcW w:w="828" w:type="dxa"/>
          </w:tcPr>
          <w:p w:rsidR="00161861" w:rsidRPr="007A72F3" w:rsidRDefault="004B1DFC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N</w:t>
            </w:r>
            <w:r w:rsidR="008E38AA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FR-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4967" w:type="dxa"/>
          </w:tcPr>
          <w:p w:rsidR="00161861" w:rsidRDefault="00161861" w:rsidP="000C41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ru-RU" w:eastAsia="ru-RU"/>
              </w:rPr>
              <w:t>Система не должна предоставлять пользователю средства избавления от рекламы на сайте</w:t>
            </w:r>
          </w:p>
        </w:tc>
        <w:tc>
          <w:tcPr>
            <w:tcW w:w="1177" w:type="dxa"/>
            <w:vAlign w:val="center"/>
          </w:tcPr>
          <w:p w:rsidR="00161861" w:rsidRPr="001513D6" w:rsidRDefault="001513D6" w:rsidP="00A55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297" w:type="dxa"/>
            <w:vAlign w:val="center"/>
          </w:tcPr>
          <w:p w:rsidR="00161861" w:rsidRPr="001513D6" w:rsidRDefault="001513D6" w:rsidP="00A55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33" w:type="dxa"/>
            <w:vAlign w:val="center"/>
          </w:tcPr>
          <w:p w:rsidR="00161861" w:rsidRPr="00A5566C" w:rsidRDefault="00A5566C" w:rsidP="00A55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697" w:type="dxa"/>
            <w:vAlign w:val="center"/>
          </w:tcPr>
          <w:p w:rsidR="00161861" w:rsidRPr="00A5566C" w:rsidRDefault="00A5566C" w:rsidP="00A556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-</w:t>
            </w:r>
          </w:p>
        </w:tc>
      </w:tr>
    </w:tbl>
    <w:p w:rsidR="006513AB" w:rsidRPr="001513D6" w:rsidRDefault="006513AB" w:rsidP="006513AB"/>
    <w:p w:rsidR="006513AB" w:rsidRDefault="00391E29" w:rsidP="006513AB">
      <w:pPr>
        <w:pStyle w:val="1"/>
        <w:rPr>
          <w:lang w:val="ru-RU"/>
        </w:rPr>
      </w:pPr>
      <w:r>
        <w:t xml:space="preserve">Use-case </w:t>
      </w:r>
      <w:r w:rsidR="00A5566C">
        <w:rPr>
          <w:lang w:val="ru-RU"/>
        </w:rPr>
        <w:t>диаграмма</w:t>
      </w:r>
    </w:p>
    <w:p w:rsidR="006513AB" w:rsidRPr="006513AB" w:rsidRDefault="006513AB" w:rsidP="006513AB">
      <w:pPr>
        <w:rPr>
          <w:lang w:val="ru-RU"/>
        </w:rPr>
      </w:pPr>
    </w:p>
    <w:p w:rsidR="006513AB" w:rsidRPr="006513AB" w:rsidRDefault="006513AB" w:rsidP="006513AB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A2C75" wp14:editId="1DC852A8">
                <wp:simplePos x="0" y="0"/>
                <wp:positionH relativeFrom="column">
                  <wp:posOffset>1514475</wp:posOffset>
                </wp:positionH>
                <wp:positionV relativeFrom="paragraph">
                  <wp:posOffset>13335</wp:posOffset>
                </wp:positionV>
                <wp:extent cx="3505200" cy="419100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4191000"/>
                        </a:xfrm>
                        <a:prstGeom prst="rect">
                          <a:avLst/>
                        </a:prstGeom>
                        <a:noFill/>
                        <a:ln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13AB" w:rsidRPr="006513AB" w:rsidRDefault="006513AB" w:rsidP="006513AB">
                            <w:pPr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Форум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3A2C75" id="Прямоугольник 3" o:spid="_x0000_s1026" style="position:absolute;margin-left:119.25pt;margin-top:1.05pt;width:276pt;height:3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" filled="f" strokecolor="#570a09 [1604]" strokeweight="1.5pt">
                <v:stroke dashstyle="1 1" endcap="round"/>
                <v:textbox>
                  <w:txbxContent>
                    <w:p w:rsidR="006513AB" w:rsidRPr="006513AB" w:rsidRDefault="006513AB" w:rsidP="006513AB">
                      <w:pPr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Форум</w:t>
                      </w:r>
                    </w:p>
                  </w:txbxContent>
                </v:textbox>
              </v:rect>
            </w:pict>
          </mc:Fallback>
        </mc:AlternateContent>
      </w:r>
    </w:p>
    <w:p w:rsidR="00391E29" w:rsidRPr="00391E29" w:rsidRDefault="006513AB" w:rsidP="00391E29">
      <w:pPr>
        <w:rPr>
          <w:lang w:val="ru-RU"/>
        </w:rPr>
      </w:pPr>
      <w:r w:rsidRPr="006513AB">
        <w:rPr>
          <w:noProof/>
          <w:lang w:val="ru-RU" w:eastAsia="ru-RU"/>
        </w:rPr>
        <w:drawing>
          <wp:inline distT="0" distB="0" distL="0" distR="0" wp14:anchorId="3FED9F72" wp14:editId="1A0AA0F3">
            <wp:extent cx="6214969" cy="3895725"/>
            <wp:effectExtent l="0" t="0" r="0" b="0"/>
            <wp:docPr id="2" name="Рисунок 2" descr="D:\ИТМО\Основы программной инженерии\UseCas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ИТМО\Основы программной инженерии\UseCase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9" t="8366" r="16074" b="33524"/>
                    <a:stretch/>
                  </pic:blipFill>
                  <pic:spPr bwMode="auto">
                    <a:xfrm>
                      <a:off x="0" y="0"/>
                      <a:ext cx="6214969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275A" w:rsidRDefault="0084275A" w:rsidP="00B7661D">
      <w:pPr>
        <w:pStyle w:val="1"/>
        <w:rPr>
          <w:color w:val="000000" w:themeColor="text1"/>
          <w:sz w:val="18"/>
          <w:szCs w:val="18"/>
          <w:lang w:val="ru-RU"/>
        </w:rPr>
      </w:pP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8"/>
        <w:gridCol w:w="5529"/>
      </w:tblGrid>
      <w:tr w:rsidR="0084275A" w:rsidRPr="0084275A" w:rsidTr="00DA31A5">
        <w:trPr>
          <w:trHeight w:val="250"/>
        </w:trPr>
        <w:tc>
          <w:tcPr>
            <w:tcW w:w="5098" w:type="dxa"/>
          </w:tcPr>
          <w:p w:rsidR="0084275A" w:rsidRPr="0084275A" w:rsidRDefault="0084275A" w:rsidP="0084275A">
            <w:pPr>
              <w:spacing w:after="0" w:line="240" w:lineRule="auto"/>
              <w:jc w:val="center"/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</w:pPr>
            <w:r w:rsidRPr="0084275A"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 xml:space="preserve">Прецедент: </w:t>
            </w:r>
            <w:r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>Узнать правила форума</w:t>
            </w:r>
          </w:p>
        </w:tc>
        <w:tc>
          <w:tcPr>
            <w:tcW w:w="5529" w:type="dxa"/>
          </w:tcPr>
          <w:p w:rsidR="0084275A" w:rsidRPr="0084275A" w:rsidRDefault="0084275A" w:rsidP="00E47CEC">
            <w:pPr>
              <w:spacing w:after="0" w:line="240" w:lineRule="auto"/>
              <w:jc w:val="center"/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</w:pPr>
            <w:r w:rsidRPr="0084275A"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 xml:space="preserve">Прецедент: </w:t>
            </w:r>
            <w:r w:rsidR="00DA31A5"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 xml:space="preserve">Изменить </w:t>
            </w:r>
            <w:r w:rsidR="00E47CEC"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>статус темы</w:t>
            </w:r>
          </w:p>
        </w:tc>
      </w:tr>
      <w:tr w:rsidR="0084275A" w:rsidRPr="0084275A" w:rsidTr="00DA31A5">
        <w:trPr>
          <w:trHeight w:val="269"/>
        </w:trPr>
        <w:tc>
          <w:tcPr>
            <w:tcW w:w="5098" w:type="dxa"/>
          </w:tcPr>
          <w:p w:rsidR="0084275A" w:rsidRPr="0084275A" w:rsidRDefault="0084275A" w:rsidP="0084275A">
            <w:pPr>
              <w:spacing w:after="0" w:line="240" w:lineRule="auto"/>
              <w:rPr>
                <w:rFonts w:ascii="Courier New" w:eastAsia="MS Mincho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MS Mincho" w:hAnsi="Courier New" w:cs="Courier New"/>
                <w:sz w:val="20"/>
                <w:szCs w:val="20"/>
                <w:lang w:eastAsia="ru-RU"/>
              </w:rPr>
              <w:t>ID: 2</w:t>
            </w:r>
          </w:p>
        </w:tc>
        <w:tc>
          <w:tcPr>
            <w:tcW w:w="5529" w:type="dxa"/>
          </w:tcPr>
          <w:p w:rsidR="0084275A" w:rsidRPr="0084275A" w:rsidRDefault="00E47CEC" w:rsidP="0084275A">
            <w:pPr>
              <w:spacing w:after="0" w:line="240" w:lineRule="auto"/>
              <w:rPr>
                <w:rFonts w:ascii="Courier New" w:eastAsia="MS Mincho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MS Mincho" w:hAnsi="Courier New" w:cs="Courier New"/>
                <w:sz w:val="20"/>
                <w:szCs w:val="20"/>
                <w:lang w:eastAsia="ru-RU"/>
              </w:rPr>
              <w:t>ID: 14</w:t>
            </w:r>
          </w:p>
        </w:tc>
      </w:tr>
      <w:tr w:rsidR="0084275A" w:rsidRPr="0084275A" w:rsidTr="00DA31A5">
        <w:trPr>
          <w:trHeight w:val="378"/>
        </w:trPr>
        <w:tc>
          <w:tcPr>
            <w:tcW w:w="5098" w:type="dxa"/>
          </w:tcPr>
          <w:p w:rsidR="0084275A" w:rsidRPr="0084275A" w:rsidRDefault="0084275A" w:rsidP="0084275A">
            <w:pPr>
              <w:spacing w:after="0" w:line="240" w:lineRule="auto"/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</w:pPr>
            <w:r w:rsidRPr="0084275A"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>Краткое описание:</w:t>
            </w:r>
          </w:p>
          <w:p w:rsidR="0084275A" w:rsidRPr="0084275A" w:rsidRDefault="0084275A" w:rsidP="0084275A">
            <w:pPr>
              <w:spacing w:after="0" w:line="240" w:lineRule="auto"/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>Получить перечень правил форума</w:t>
            </w:r>
          </w:p>
        </w:tc>
        <w:tc>
          <w:tcPr>
            <w:tcW w:w="5529" w:type="dxa"/>
          </w:tcPr>
          <w:p w:rsidR="0084275A" w:rsidRPr="0084275A" w:rsidRDefault="0084275A" w:rsidP="0084275A">
            <w:pPr>
              <w:spacing w:after="0" w:line="240" w:lineRule="auto"/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</w:pPr>
            <w:r w:rsidRPr="0084275A"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>Краткое описание:</w:t>
            </w:r>
          </w:p>
          <w:p w:rsidR="0084275A" w:rsidRPr="0084275A" w:rsidRDefault="00E47CEC" w:rsidP="00E47CEC">
            <w:pPr>
              <w:spacing w:after="0" w:line="240" w:lineRule="auto"/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>Изменить статус определенной темы</w:t>
            </w:r>
          </w:p>
        </w:tc>
      </w:tr>
      <w:tr w:rsidR="0084275A" w:rsidRPr="0084275A" w:rsidTr="00DA31A5">
        <w:trPr>
          <w:trHeight w:val="361"/>
        </w:trPr>
        <w:tc>
          <w:tcPr>
            <w:tcW w:w="5098" w:type="dxa"/>
          </w:tcPr>
          <w:p w:rsidR="0084275A" w:rsidRPr="0084275A" w:rsidRDefault="0084275A" w:rsidP="0084275A">
            <w:pPr>
              <w:spacing w:after="0" w:line="240" w:lineRule="auto"/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</w:pPr>
            <w:r w:rsidRPr="0084275A"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>Главные актеры:</w:t>
            </w:r>
          </w:p>
          <w:p w:rsidR="0084275A" w:rsidRPr="0084275A" w:rsidRDefault="0084275A" w:rsidP="0084275A">
            <w:pPr>
              <w:spacing w:after="0" w:line="240" w:lineRule="auto"/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</w:pPr>
            <w:r w:rsidRPr="0084275A"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>Пользователь</w:t>
            </w:r>
          </w:p>
        </w:tc>
        <w:tc>
          <w:tcPr>
            <w:tcW w:w="5529" w:type="dxa"/>
          </w:tcPr>
          <w:p w:rsidR="0084275A" w:rsidRPr="0084275A" w:rsidRDefault="0084275A" w:rsidP="0084275A">
            <w:pPr>
              <w:spacing w:after="0" w:line="240" w:lineRule="auto"/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</w:pPr>
            <w:r w:rsidRPr="0084275A"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>Главные актеры:</w:t>
            </w:r>
          </w:p>
          <w:p w:rsidR="0084275A" w:rsidRPr="0084275A" w:rsidRDefault="00E47CEC" w:rsidP="0084275A">
            <w:pPr>
              <w:spacing w:after="0" w:line="240" w:lineRule="auto"/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>Владелец</w:t>
            </w:r>
          </w:p>
        </w:tc>
      </w:tr>
      <w:tr w:rsidR="0084275A" w:rsidRPr="0084275A" w:rsidTr="00DA31A5">
        <w:trPr>
          <w:trHeight w:val="301"/>
        </w:trPr>
        <w:tc>
          <w:tcPr>
            <w:tcW w:w="5098" w:type="dxa"/>
          </w:tcPr>
          <w:p w:rsidR="0084275A" w:rsidRPr="0084275A" w:rsidRDefault="0084275A" w:rsidP="0084275A">
            <w:pPr>
              <w:spacing w:after="0" w:line="240" w:lineRule="auto"/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</w:pPr>
            <w:r w:rsidRPr="0084275A"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>Второстепенные актеры: нет</w:t>
            </w:r>
          </w:p>
        </w:tc>
        <w:tc>
          <w:tcPr>
            <w:tcW w:w="5529" w:type="dxa"/>
          </w:tcPr>
          <w:p w:rsidR="0084275A" w:rsidRPr="0084275A" w:rsidRDefault="0084275A" w:rsidP="0084275A">
            <w:pPr>
              <w:spacing w:after="0" w:line="240" w:lineRule="auto"/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</w:pPr>
            <w:r w:rsidRPr="0084275A"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>Второстепенные актеры: нет</w:t>
            </w:r>
          </w:p>
        </w:tc>
      </w:tr>
      <w:tr w:rsidR="0084275A" w:rsidRPr="0084275A" w:rsidTr="00DA31A5">
        <w:trPr>
          <w:trHeight w:val="361"/>
        </w:trPr>
        <w:tc>
          <w:tcPr>
            <w:tcW w:w="5098" w:type="dxa"/>
          </w:tcPr>
          <w:p w:rsidR="0084275A" w:rsidRPr="0084275A" w:rsidRDefault="0084275A" w:rsidP="0084275A">
            <w:pPr>
              <w:spacing w:after="0" w:line="240" w:lineRule="auto"/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</w:pPr>
            <w:r w:rsidRPr="0084275A"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>Предусловия: нет</w:t>
            </w:r>
          </w:p>
        </w:tc>
        <w:tc>
          <w:tcPr>
            <w:tcW w:w="5529" w:type="dxa"/>
          </w:tcPr>
          <w:p w:rsidR="0084275A" w:rsidRPr="0084275A" w:rsidRDefault="0084275A" w:rsidP="0084275A">
            <w:pPr>
              <w:spacing w:after="0" w:line="240" w:lineRule="auto"/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</w:pPr>
            <w:r w:rsidRPr="0084275A"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>Предусловия: нет</w:t>
            </w:r>
          </w:p>
        </w:tc>
      </w:tr>
      <w:tr w:rsidR="0084275A" w:rsidRPr="0084275A" w:rsidTr="00DA31A5">
        <w:trPr>
          <w:trHeight w:val="378"/>
        </w:trPr>
        <w:tc>
          <w:tcPr>
            <w:tcW w:w="5098" w:type="dxa"/>
          </w:tcPr>
          <w:p w:rsidR="0084275A" w:rsidRPr="0084275A" w:rsidRDefault="0084275A" w:rsidP="0084275A">
            <w:pPr>
              <w:spacing w:after="0" w:line="240" w:lineRule="auto"/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</w:pPr>
            <w:r w:rsidRPr="0084275A"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>Основной поток:</w:t>
            </w:r>
          </w:p>
          <w:p w:rsidR="0084275A" w:rsidRPr="0084275A" w:rsidRDefault="0084275A" w:rsidP="0084275A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</w:pPr>
            <w:r w:rsidRPr="0084275A"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 xml:space="preserve">Прецедент начинается, когда пользователь </w:t>
            </w:r>
            <w:r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>определенным образом сообщает системе о своем намерении узнать правила форума</w:t>
            </w:r>
          </w:p>
          <w:p w:rsidR="0084275A" w:rsidRPr="0084275A" w:rsidRDefault="0084275A" w:rsidP="0084275A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>Система предоставляет пользователю полную информацию о правилах форума</w:t>
            </w:r>
          </w:p>
        </w:tc>
        <w:tc>
          <w:tcPr>
            <w:tcW w:w="5529" w:type="dxa"/>
          </w:tcPr>
          <w:p w:rsidR="0084275A" w:rsidRPr="0084275A" w:rsidRDefault="0084275A" w:rsidP="0084275A">
            <w:pPr>
              <w:spacing w:after="0" w:line="240" w:lineRule="auto"/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</w:pPr>
            <w:r w:rsidRPr="0084275A"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>Основной поток:</w:t>
            </w:r>
          </w:p>
          <w:p w:rsidR="0084275A" w:rsidRPr="00E47CEC" w:rsidRDefault="0084275A" w:rsidP="00E47CEC">
            <w:pPr>
              <w:pStyle w:val="af5"/>
              <w:numPr>
                <w:ilvl w:val="0"/>
                <w:numId w:val="15"/>
              </w:numPr>
              <w:spacing w:after="0" w:line="240" w:lineRule="auto"/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</w:pPr>
            <w:r w:rsidRPr="00E47CEC"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>Прецедент</w:t>
            </w:r>
            <w:r w:rsidR="00E47CEC" w:rsidRPr="00E47CEC"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 xml:space="preserve"> начинается, когда </w:t>
            </w:r>
            <w:r w:rsidR="00E47CEC"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>владелец</w:t>
            </w:r>
            <w:r w:rsidR="00E47CEC" w:rsidRPr="00E47CEC"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 xml:space="preserve"> определенным образом сообщает системе о своем намерении изменить</w:t>
            </w:r>
            <w:r w:rsidR="00E47CEC"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 xml:space="preserve"> статус какой-либо темы на форуме</w:t>
            </w:r>
          </w:p>
          <w:p w:rsidR="0084275A" w:rsidRDefault="00E47CEC" w:rsidP="00E47CEC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>Владелец выбирает новый статус для темы</w:t>
            </w:r>
          </w:p>
          <w:p w:rsidR="00E47CEC" w:rsidRPr="0084275A" w:rsidRDefault="00FC45C4" w:rsidP="00E47CEC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>Система сохраняет изме</w:t>
            </w:r>
            <w:r w:rsidR="00E47CEC"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>нения</w:t>
            </w:r>
          </w:p>
        </w:tc>
      </w:tr>
      <w:tr w:rsidR="0084275A" w:rsidRPr="0084275A" w:rsidTr="00DA31A5">
        <w:trPr>
          <w:trHeight w:val="361"/>
        </w:trPr>
        <w:tc>
          <w:tcPr>
            <w:tcW w:w="5098" w:type="dxa"/>
          </w:tcPr>
          <w:p w:rsidR="0084275A" w:rsidRPr="0084275A" w:rsidRDefault="0084275A" w:rsidP="0084275A">
            <w:pPr>
              <w:spacing w:after="0" w:line="240" w:lineRule="auto"/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>Постусловия: Пользователь получил информацию о правилах форума</w:t>
            </w:r>
          </w:p>
        </w:tc>
        <w:tc>
          <w:tcPr>
            <w:tcW w:w="5529" w:type="dxa"/>
          </w:tcPr>
          <w:p w:rsidR="0084275A" w:rsidRPr="0084275A" w:rsidRDefault="0084275A" w:rsidP="00E47CEC">
            <w:pPr>
              <w:spacing w:after="0" w:line="240" w:lineRule="auto"/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 xml:space="preserve">Постусловия: </w:t>
            </w:r>
            <w:r w:rsidR="00FC45C4"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>Статус темы изменен</w:t>
            </w:r>
          </w:p>
        </w:tc>
      </w:tr>
      <w:tr w:rsidR="0084275A" w:rsidRPr="0084275A" w:rsidTr="00DA31A5">
        <w:trPr>
          <w:trHeight w:val="361"/>
        </w:trPr>
        <w:tc>
          <w:tcPr>
            <w:tcW w:w="5098" w:type="dxa"/>
          </w:tcPr>
          <w:p w:rsidR="0084275A" w:rsidRPr="0084275A" w:rsidRDefault="0084275A" w:rsidP="0084275A">
            <w:pPr>
              <w:spacing w:after="0" w:line="240" w:lineRule="auto"/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</w:pPr>
            <w:r w:rsidRPr="0084275A"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>Альтернативные потоки: нет.</w:t>
            </w:r>
          </w:p>
        </w:tc>
        <w:tc>
          <w:tcPr>
            <w:tcW w:w="5529" w:type="dxa"/>
          </w:tcPr>
          <w:p w:rsidR="0084275A" w:rsidRPr="0084275A" w:rsidRDefault="0084275A" w:rsidP="0084275A">
            <w:pPr>
              <w:spacing w:after="0" w:line="240" w:lineRule="auto"/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</w:pPr>
            <w:r w:rsidRPr="0084275A"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>Альтернативные потоки: нет.</w:t>
            </w:r>
          </w:p>
        </w:tc>
      </w:tr>
    </w:tbl>
    <w:p w:rsidR="0084275A" w:rsidRDefault="0084275A" w:rsidP="0084275A">
      <w:pPr>
        <w:rPr>
          <w:lang w:val="ru-RU"/>
        </w:rPr>
      </w:pPr>
    </w:p>
    <w:tbl>
      <w:tblPr>
        <w:tblW w:w="5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8"/>
      </w:tblGrid>
      <w:tr w:rsidR="00E47CEC" w:rsidRPr="00E47CEC" w:rsidTr="00E47CEC">
        <w:trPr>
          <w:trHeight w:val="250"/>
        </w:trPr>
        <w:tc>
          <w:tcPr>
            <w:tcW w:w="5098" w:type="dxa"/>
          </w:tcPr>
          <w:p w:rsidR="00E47CEC" w:rsidRPr="00E47CEC" w:rsidRDefault="00E47CEC" w:rsidP="00E47CEC">
            <w:pPr>
              <w:spacing w:after="0" w:line="240" w:lineRule="auto"/>
              <w:jc w:val="center"/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</w:pPr>
            <w:r w:rsidRPr="00E47CEC"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>Прецедент: Изменить личные данные</w:t>
            </w:r>
          </w:p>
        </w:tc>
      </w:tr>
      <w:tr w:rsidR="00E47CEC" w:rsidRPr="00E47CEC" w:rsidTr="00E47CEC">
        <w:trPr>
          <w:trHeight w:val="269"/>
        </w:trPr>
        <w:tc>
          <w:tcPr>
            <w:tcW w:w="5098" w:type="dxa"/>
          </w:tcPr>
          <w:p w:rsidR="00E47CEC" w:rsidRPr="00E47CEC" w:rsidRDefault="00E47CEC" w:rsidP="00E47CEC">
            <w:pPr>
              <w:spacing w:after="0" w:line="240" w:lineRule="auto"/>
              <w:rPr>
                <w:rFonts w:ascii="Courier New" w:eastAsia="MS Mincho" w:hAnsi="Courier New" w:cs="Courier New"/>
                <w:sz w:val="20"/>
                <w:szCs w:val="20"/>
                <w:lang w:eastAsia="ru-RU"/>
              </w:rPr>
            </w:pPr>
            <w:r w:rsidRPr="00E47CEC">
              <w:rPr>
                <w:rFonts w:ascii="Courier New" w:eastAsia="MS Mincho" w:hAnsi="Courier New" w:cs="Courier New"/>
                <w:sz w:val="20"/>
                <w:szCs w:val="20"/>
                <w:lang w:eastAsia="ru-RU"/>
              </w:rPr>
              <w:t>ID: 6</w:t>
            </w:r>
          </w:p>
        </w:tc>
      </w:tr>
      <w:tr w:rsidR="00E47CEC" w:rsidRPr="00E47CEC" w:rsidTr="00E47CEC">
        <w:trPr>
          <w:trHeight w:val="378"/>
        </w:trPr>
        <w:tc>
          <w:tcPr>
            <w:tcW w:w="5098" w:type="dxa"/>
          </w:tcPr>
          <w:p w:rsidR="00E47CEC" w:rsidRPr="00E47CEC" w:rsidRDefault="00E47CEC" w:rsidP="00E47CEC">
            <w:pPr>
              <w:spacing w:after="0" w:line="240" w:lineRule="auto"/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</w:pPr>
            <w:r w:rsidRPr="00E47CEC"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>Краткое описание:</w:t>
            </w:r>
          </w:p>
          <w:p w:rsidR="00E47CEC" w:rsidRPr="00E47CEC" w:rsidRDefault="00E47CEC" w:rsidP="00E47CEC">
            <w:pPr>
              <w:spacing w:after="0" w:line="240" w:lineRule="auto"/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</w:pPr>
            <w:r w:rsidRPr="00E47CEC"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>Изменить личные данные, ассоциированные с аккаунтом</w:t>
            </w:r>
          </w:p>
        </w:tc>
      </w:tr>
      <w:tr w:rsidR="00E47CEC" w:rsidRPr="00E47CEC" w:rsidTr="00E47CEC">
        <w:trPr>
          <w:trHeight w:val="361"/>
        </w:trPr>
        <w:tc>
          <w:tcPr>
            <w:tcW w:w="5098" w:type="dxa"/>
          </w:tcPr>
          <w:p w:rsidR="00E47CEC" w:rsidRPr="00E47CEC" w:rsidRDefault="00E47CEC" w:rsidP="00E47CEC">
            <w:pPr>
              <w:spacing w:after="0" w:line="240" w:lineRule="auto"/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</w:pPr>
            <w:r w:rsidRPr="00E47CEC"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>Главные актеры:</w:t>
            </w:r>
          </w:p>
          <w:p w:rsidR="00E47CEC" w:rsidRPr="00E47CEC" w:rsidRDefault="00E47CEC" w:rsidP="00E47CEC">
            <w:pPr>
              <w:spacing w:after="0" w:line="240" w:lineRule="auto"/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</w:pPr>
            <w:r w:rsidRPr="00E47CEC"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>Пользователь</w:t>
            </w:r>
          </w:p>
        </w:tc>
      </w:tr>
      <w:tr w:rsidR="00E47CEC" w:rsidRPr="00E47CEC" w:rsidTr="00E47CEC">
        <w:trPr>
          <w:trHeight w:val="301"/>
        </w:trPr>
        <w:tc>
          <w:tcPr>
            <w:tcW w:w="5098" w:type="dxa"/>
          </w:tcPr>
          <w:p w:rsidR="00E47CEC" w:rsidRPr="00E47CEC" w:rsidRDefault="00E47CEC" w:rsidP="00E47CEC">
            <w:pPr>
              <w:spacing w:after="0" w:line="240" w:lineRule="auto"/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</w:pPr>
            <w:r w:rsidRPr="00E47CEC"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>Второстепенные актеры: нет</w:t>
            </w:r>
          </w:p>
        </w:tc>
      </w:tr>
      <w:tr w:rsidR="00E47CEC" w:rsidRPr="00E47CEC" w:rsidTr="00E47CEC">
        <w:trPr>
          <w:trHeight w:val="361"/>
        </w:trPr>
        <w:tc>
          <w:tcPr>
            <w:tcW w:w="5098" w:type="dxa"/>
          </w:tcPr>
          <w:p w:rsidR="00E47CEC" w:rsidRPr="00E47CEC" w:rsidRDefault="00E47CEC" w:rsidP="00E47CEC">
            <w:pPr>
              <w:spacing w:after="0" w:line="240" w:lineRule="auto"/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</w:pPr>
            <w:r w:rsidRPr="00E47CEC"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>Предусловия: нет</w:t>
            </w:r>
          </w:p>
        </w:tc>
      </w:tr>
      <w:tr w:rsidR="00E47CEC" w:rsidRPr="00E47CEC" w:rsidTr="00E47CEC">
        <w:trPr>
          <w:trHeight w:val="378"/>
        </w:trPr>
        <w:tc>
          <w:tcPr>
            <w:tcW w:w="5098" w:type="dxa"/>
          </w:tcPr>
          <w:p w:rsidR="00E47CEC" w:rsidRPr="00E47CEC" w:rsidRDefault="00E47CEC" w:rsidP="00E47CEC">
            <w:pPr>
              <w:spacing w:after="0" w:line="240" w:lineRule="auto"/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</w:pPr>
            <w:r w:rsidRPr="00E47CEC"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>Основной поток:</w:t>
            </w:r>
          </w:p>
          <w:p w:rsidR="00E47CEC" w:rsidRPr="00E47CEC" w:rsidRDefault="00E47CEC" w:rsidP="00E47CEC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</w:pPr>
            <w:r w:rsidRPr="00E47CEC"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>Прецедент начинается, когда пользователь определенным образом сообщает системе о своем намерении изменить свои личные данные</w:t>
            </w:r>
          </w:p>
          <w:p w:rsidR="00E47CEC" w:rsidRPr="00E47CEC" w:rsidRDefault="00E47CEC" w:rsidP="00E47CEC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</w:pPr>
            <w:r w:rsidRPr="00E47CEC"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>Система предоставляет пользователю возможность выбора, какие именно данные он хочет изменить</w:t>
            </w:r>
          </w:p>
          <w:p w:rsidR="00E47CEC" w:rsidRPr="00E47CEC" w:rsidRDefault="00E47CEC" w:rsidP="00E47CEC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</w:pPr>
            <w:r w:rsidRPr="00E47CEC"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>Пользователь выбирает требуемые данные</w:t>
            </w:r>
          </w:p>
          <w:p w:rsidR="00E47CEC" w:rsidRPr="00E47CEC" w:rsidRDefault="00E47CEC" w:rsidP="00E47CEC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</w:pPr>
            <w:r w:rsidRPr="00E47CEC"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>Пользователь предоставляет системе новые данные, которые необходимо записать вместо старых</w:t>
            </w:r>
          </w:p>
          <w:p w:rsidR="00E47CEC" w:rsidRPr="00E47CEC" w:rsidRDefault="00E47CEC" w:rsidP="00E47CEC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</w:pPr>
            <w:r w:rsidRPr="00E47CEC"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>Система принимает информацию от пользователя и изменяет его личные данные</w:t>
            </w:r>
          </w:p>
        </w:tc>
      </w:tr>
      <w:tr w:rsidR="00E47CEC" w:rsidRPr="00E47CEC" w:rsidTr="00E47CEC">
        <w:trPr>
          <w:trHeight w:val="361"/>
        </w:trPr>
        <w:tc>
          <w:tcPr>
            <w:tcW w:w="5098" w:type="dxa"/>
          </w:tcPr>
          <w:p w:rsidR="00E47CEC" w:rsidRPr="00E47CEC" w:rsidRDefault="00E47CEC" w:rsidP="00E47CEC">
            <w:pPr>
              <w:spacing w:after="0" w:line="240" w:lineRule="auto"/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</w:pPr>
            <w:r w:rsidRPr="00E47CEC"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>Постусловия: Личные данные пользователя изменены</w:t>
            </w:r>
          </w:p>
        </w:tc>
      </w:tr>
      <w:tr w:rsidR="00E47CEC" w:rsidRPr="00E47CEC" w:rsidTr="00E47CEC">
        <w:trPr>
          <w:trHeight w:val="361"/>
        </w:trPr>
        <w:tc>
          <w:tcPr>
            <w:tcW w:w="5098" w:type="dxa"/>
          </w:tcPr>
          <w:p w:rsidR="00E47CEC" w:rsidRPr="00E47CEC" w:rsidRDefault="00E47CEC" w:rsidP="00E47CEC">
            <w:pPr>
              <w:spacing w:after="0" w:line="240" w:lineRule="auto"/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</w:pPr>
            <w:r w:rsidRPr="00E47CEC">
              <w:rPr>
                <w:rFonts w:ascii="Courier New" w:eastAsia="MS Mincho" w:hAnsi="Courier New" w:cs="Courier New"/>
                <w:sz w:val="20"/>
                <w:szCs w:val="20"/>
                <w:lang w:val="ru-RU" w:eastAsia="ru-RU"/>
              </w:rPr>
              <w:t>Альтернативные потоки: нет.</w:t>
            </w:r>
          </w:p>
        </w:tc>
      </w:tr>
    </w:tbl>
    <w:p w:rsidR="002773FD" w:rsidRPr="007A72F3" w:rsidRDefault="002447DB" w:rsidP="00B7661D">
      <w:pPr>
        <w:pStyle w:val="1"/>
        <w:rPr>
          <w:sz w:val="18"/>
          <w:szCs w:val="18"/>
          <w:lang w:val="ru-RU"/>
        </w:rPr>
      </w:pPr>
      <w:r>
        <w:rPr>
          <w:lang w:val="ru-RU"/>
        </w:rPr>
        <w:t>Вывод</w:t>
      </w:r>
      <w:r w:rsidRPr="007A72F3">
        <w:rPr>
          <w:sz w:val="18"/>
          <w:szCs w:val="18"/>
          <w:lang w:val="ru-RU"/>
        </w:rPr>
        <w:t xml:space="preserve"> </w:t>
      </w:r>
    </w:p>
    <w:p w:rsidR="00F24997" w:rsidRPr="00BC6F0E" w:rsidRDefault="00BC6F0E" w:rsidP="00856C3F">
      <w:pPr>
        <w:spacing w:after="0"/>
        <w:jc w:val="both"/>
        <w:rPr>
          <w:sz w:val="18"/>
          <w:lang w:val="ru-RU"/>
        </w:rPr>
      </w:pPr>
      <w:r>
        <w:rPr>
          <w:sz w:val="18"/>
          <w:lang w:val="ru-RU"/>
        </w:rPr>
        <w:t xml:space="preserve">В </w:t>
      </w:r>
      <w:r w:rsidRPr="00BC6F0E">
        <w:rPr>
          <w:sz w:val="18"/>
          <w:lang w:val="ru-RU"/>
        </w:rPr>
        <w:t xml:space="preserve">результате </w:t>
      </w:r>
      <w:r>
        <w:rPr>
          <w:sz w:val="18"/>
          <w:lang w:val="ru-RU"/>
        </w:rPr>
        <w:t xml:space="preserve">выполнения </w:t>
      </w:r>
      <w:r w:rsidRPr="00BC6F0E">
        <w:rPr>
          <w:sz w:val="18"/>
          <w:lang w:val="ru-RU"/>
        </w:rPr>
        <w:t xml:space="preserve">лабораторной работы были рассмотрены </w:t>
      </w:r>
      <w:r w:rsidR="00FC45C4">
        <w:rPr>
          <w:sz w:val="18"/>
          <w:lang w:val="ru-RU"/>
        </w:rPr>
        <w:t>особенности выявления требований для разрабатываемой программной системы и определения на основе списка требований прецедентов, реализующих требуемое поведение системы. Также был сделан вывод о том, что, хотя подробное рассмотрение требований занимает некоторое время при разработке ПО, эти временные затраты оказываются меньше, чем возникающие в результате плохой организованности процесса разработки. Таким образом, полученные знания можно с пользой применять в любой деятельности, когда встает задача разработки программного продукта.</w:t>
      </w:r>
      <w:bookmarkStart w:id="0" w:name="_GoBack"/>
      <w:bookmarkEnd w:id="0"/>
    </w:p>
    <w:sectPr w:rsidR="00F24997" w:rsidRPr="00BC6F0E" w:rsidSect="00154CCB">
      <w:type w:val="continuous"/>
      <w:pgSz w:w="11907" w:h="16839" w:code="9"/>
      <w:pgMar w:top="720" w:right="720" w:bottom="720" w:left="720" w:header="720" w:footer="720" w:gutter="0"/>
      <w:cols w:space="720"/>
      <w:docGrid w:linePitch="2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876" w:rsidRDefault="008A1876" w:rsidP="0023482E">
      <w:pPr>
        <w:spacing w:after="0" w:line="240" w:lineRule="auto"/>
      </w:pPr>
      <w:r>
        <w:separator/>
      </w:r>
    </w:p>
  </w:endnote>
  <w:endnote w:type="continuationSeparator" w:id="0">
    <w:p w:rsidR="008A1876" w:rsidRDefault="008A1876" w:rsidP="00234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eiryo">
    <w:altName w:val="Arial Unicode MS"/>
    <w:panose1 w:val="00000000000000000000"/>
    <w:charset w:val="8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‚l‚r –ѕ’©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876" w:rsidRDefault="008A1876" w:rsidP="0023482E">
      <w:pPr>
        <w:spacing w:after="0" w:line="240" w:lineRule="auto"/>
      </w:pPr>
      <w:r>
        <w:separator/>
      </w:r>
    </w:p>
  </w:footnote>
  <w:footnote w:type="continuationSeparator" w:id="0">
    <w:p w:rsidR="008A1876" w:rsidRDefault="008A1876" w:rsidP="002348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B4916"/>
    <w:multiLevelType w:val="hybridMultilevel"/>
    <w:tmpl w:val="0EC60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D7EC7"/>
    <w:multiLevelType w:val="hybridMultilevel"/>
    <w:tmpl w:val="CD908B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51468"/>
    <w:multiLevelType w:val="multilevel"/>
    <w:tmpl w:val="0E4276E0"/>
    <w:lvl w:ilvl="0">
      <w:start w:val="1"/>
      <w:numFmt w:val="decimal"/>
      <w:lvlText w:val="%1."/>
      <w:lvlJc w:val="left"/>
      <w:pPr>
        <w:ind w:left="46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9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9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15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1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0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3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5" w:hanging="2160"/>
      </w:pPr>
      <w:rPr>
        <w:rFonts w:hint="default"/>
      </w:rPr>
    </w:lvl>
  </w:abstractNum>
  <w:abstractNum w:abstractNumId="3" w15:restartNumberingAfterBreak="0">
    <w:nsid w:val="41EC4EF9"/>
    <w:multiLevelType w:val="hybridMultilevel"/>
    <w:tmpl w:val="D83E7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41D2D"/>
    <w:multiLevelType w:val="hybridMultilevel"/>
    <w:tmpl w:val="D83E7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9268D"/>
    <w:multiLevelType w:val="hybridMultilevel"/>
    <w:tmpl w:val="9044E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C06D2"/>
    <w:multiLevelType w:val="hybridMultilevel"/>
    <w:tmpl w:val="CFC66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01681"/>
    <w:multiLevelType w:val="hybridMultilevel"/>
    <w:tmpl w:val="F64A39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7B2BAA"/>
    <w:multiLevelType w:val="hybridMultilevel"/>
    <w:tmpl w:val="8C9A9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5348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0" w15:restartNumberingAfterBreak="0">
    <w:nsid w:val="760C7BAF"/>
    <w:multiLevelType w:val="hybridMultilevel"/>
    <w:tmpl w:val="5D6C4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4E0CA1"/>
    <w:multiLevelType w:val="hybridMultilevel"/>
    <w:tmpl w:val="D9DC84EE"/>
    <w:lvl w:ilvl="0" w:tplc="3872F176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D771727"/>
    <w:multiLevelType w:val="multilevel"/>
    <w:tmpl w:val="EE5271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117665"/>
    <w:multiLevelType w:val="hybridMultilevel"/>
    <w:tmpl w:val="20CA4814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5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11"/>
  </w:num>
  <w:num w:numId="9">
    <w:abstractNumId w:val="8"/>
  </w:num>
  <w:num w:numId="10">
    <w:abstractNumId w:val="2"/>
  </w:num>
  <w:num w:numId="11">
    <w:abstractNumId w:val="1"/>
  </w:num>
  <w:num w:numId="12">
    <w:abstractNumId w:val="10"/>
  </w:num>
  <w:num w:numId="13">
    <w:abstractNumId w:val="12"/>
  </w:num>
  <w:num w:numId="14">
    <w:abstractNumId w:val="9"/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82E"/>
    <w:rsid w:val="000000AD"/>
    <w:rsid w:val="000112B7"/>
    <w:rsid w:val="00020776"/>
    <w:rsid w:val="0004180A"/>
    <w:rsid w:val="00041C1B"/>
    <w:rsid w:val="00042831"/>
    <w:rsid w:val="00045FB6"/>
    <w:rsid w:val="0005013C"/>
    <w:rsid w:val="000512D6"/>
    <w:rsid w:val="00052050"/>
    <w:rsid w:val="00055BA2"/>
    <w:rsid w:val="00056509"/>
    <w:rsid w:val="00077D36"/>
    <w:rsid w:val="00085323"/>
    <w:rsid w:val="00095634"/>
    <w:rsid w:val="000A0F77"/>
    <w:rsid w:val="000A0FFA"/>
    <w:rsid w:val="000A1C2A"/>
    <w:rsid w:val="000C3604"/>
    <w:rsid w:val="000C4156"/>
    <w:rsid w:val="000D2822"/>
    <w:rsid w:val="000D617F"/>
    <w:rsid w:val="000E13A6"/>
    <w:rsid w:val="000E5BB3"/>
    <w:rsid w:val="000F0415"/>
    <w:rsid w:val="000F0DA6"/>
    <w:rsid w:val="000F46A2"/>
    <w:rsid w:val="00113911"/>
    <w:rsid w:val="00113B46"/>
    <w:rsid w:val="00114203"/>
    <w:rsid w:val="001210BF"/>
    <w:rsid w:val="00125D85"/>
    <w:rsid w:val="001276C4"/>
    <w:rsid w:val="0014234C"/>
    <w:rsid w:val="00145307"/>
    <w:rsid w:val="00147A0F"/>
    <w:rsid w:val="001513D6"/>
    <w:rsid w:val="00151976"/>
    <w:rsid w:val="00151E6E"/>
    <w:rsid w:val="00153018"/>
    <w:rsid w:val="00154ADF"/>
    <w:rsid w:val="00154CCB"/>
    <w:rsid w:val="00157423"/>
    <w:rsid w:val="00157A9F"/>
    <w:rsid w:val="00161861"/>
    <w:rsid w:val="00177718"/>
    <w:rsid w:val="00186ABD"/>
    <w:rsid w:val="00196991"/>
    <w:rsid w:val="00197B0A"/>
    <w:rsid w:val="001A1856"/>
    <w:rsid w:val="001B3F40"/>
    <w:rsid w:val="001C0D86"/>
    <w:rsid w:val="001C25DC"/>
    <w:rsid w:val="001C594F"/>
    <w:rsid w:val="001C59BD"/>
    <w:rsid w:val="001C5C83"/>
    <w:rsid w:val="001E1497"/>
    <w:rsid w:val="001E1871"/>
    <w:rsid w:val="001E6714"/>
    <w:rsid w:val="001F2DCF"/>
    <w:rsid w:val="0020393A"/>
    <w:rsid w:val="002220CD"/>
    <w:rsid w:val="0023113D"/>
    <w:rsid w:val="0023482E"/>
    <w:rsid w:val="002447DB"/>
    <w:rsid w:val="002534C5"/>
    <w:rsid w:val="002577DA"/>
    <w:rsid w:val="00260750"/>
    <w:rsid w:val="0026257B"/>
    <w:rsid w:val="00263914"/>
    <w:rsid w:val="00273F56"/>
    <w:rsid w:val="00274C63"/>
    <w:rsid w:val="002773FD"/>
    <w:rsid w:val="0027776B"/>
    <w:rsid w:val="00282DF6"/>
    <w:rsid w:val="002A079C"/>
    <w:rsid w:val="002A5721"/>
    <w:rsid w:val="002A6FC4"/>
    <w:rsid w:val="002A71AC"/>
    <w:rsid w:val="002B5515"/>
    <w:rsid w:val="002D081E"/>
    <w:rsid w:val="002D20E9"/>
    <w:rsid w:val="002E6D5E"/>
    <w:rsid w:val="002F218F"/>
    <w:rsid w:val="002F3A47"/>
    <w:rsid w:val="002F5340"/>
    <w:rsid w:val="002F581E"/>
    <w:rsid w:val="00300338"/>
    <w:rsid w:val="003317EE"/>
    <w:rsid w:val="00334450"/>
    <w:rsid w:val="00334EDA"/>
    <w:rsid w:val="003461D6"/>
    <w:rsid w:val="003538F4"/>
    <w:rsid w:val="00361C7D"/>
    <w:rsid w:val="00382FF9"/>
    <w:rsid w:val="00391E29"/>
    <w:rsid w:val="00394E57"/>
    <w:rsid w:val="003954ED"/>
    <w:rsid w:val="003976B8"/>
    <w:rsid w:val="003A37BE"/>
    <w:rsid w:val="003B1131"/>
    <w:rsid w:val="003C6E1B"/>
    <w:rsid w:val="003E22F9"/>
    <w:rsid w:val="003E3EFD"/>
    <w:rsid w:val="003E5188"/>
    <w:rsid w:val="003E7280"/>
    <w:rsid w:val="003E79B8"/>
    <w:rsid w:val="003F725D"/>
    <w:rsid w:val="00401128"/>
    <w:rsid w:val="00413BEC"/>
    <w:rsid w:val="004205EA"/>
    <w:rsid w:val="004240B2"/>
    <w:rsid w:val="00463076"/>
    <w:rsid w:val="0048475A"/>
    <w:rsid w:val="0048640E"/>
    <w:rsid w:val="00492CF5"/>
    <w:rsid w:val="004A52F6"/>
    <w:rsid w:val="004A5307"/>
    <w:rsid w:val="004A5CC3"/>
    <w:rsid w:val="004B0C4D"/>
    <w:rsid w:val="004B1DFC"/>
    <w:rsid w:val="004B473E"/>
    <w:rsid w:val="004C57DC"/>
    <w:rsid w:val="004E4A9E"/>
    <w:rsid w:val="004E5DD9"/>
    <w:rsid w:val="004F02A7"/>
    <w:rsid w:val="00504338"/>
    <w:rsid w:val="005052EA"/>
    <w:rsid w:val="0053283D"/>
    <w:rsid w:val="00535D3D"/>
    <w:rsid w:val="0054050B"/>
    <w:rsid w:val="00547EF3"/>
    <w:rsid w:val="00556A9F"/>
    <w:rsid w:val="00557A15"/>
    <w:rsid w:val="00560144"/>
    <w:rsid w:val="00573D35"/>
    <w:rsid w:val="00573FAC"/>
    <w:rsid w:val="00582C48"/>
    <w:rsid w:val="00584102"/>
    <w:rsid w:val="00596B86"/>
    <w:rsid w:val="005B41D4"/>
    <w:rsid w:val="005C28C0"/>
    <w:rsid w:val="005D0F92"/>
    <w:rsid w:val="005D757E"/>
    <w:rsid w:val="005F76F8"/>
    <w:rsid w:val="0060478D"/>
    <w:rsid w:val="00606BC1"/>
    <w:rsid w:val="00624818"/>
    <w:rsid w:val="0062560D"/>
    <w:rsid w:val="00632930"/>
    <w:rsid w:val="00636DBA"/>
    <w:rsid w:val="00646779"/>
    <w:rsid w:val="00650F15"/>
    <w:rsid w:val="006513AB"/>
    <w:rsid w:val="0065159B"/>
    <w:rsid w:val="0067160F"/>
    <w:rsid w:val="00674F4A"/>
    <w:rsid w:val="00675C40"/>
    <w:rsid w:val="00687FF9"/>
    <w:rsid w:val="00696F4A"/>
    <w:rsid w:val="006B1240"/>
    <w:rsid w:val="006B19D4"/>
    <w:rsid w:val="006B57E9"/>
    <w:rsid w:val="006B68F1"/>
    <w:rsid w:val="006C194C"/>
    <w:rsid w:val="006C3846"/>
    <w:rsid w:val="006D0B56"/>
    <w:rsid w:val="006D0EF1"/>
    <w:rsid w:val="006E000F"/>
    <w:rsid w:val="006E4A95"/>
    <w:rsid w:val="006E7A7B"/>
    <w:rsid w:val="006F3432"/>
    <w:rsid w:val="006F6E44"/>
    <w:rsid w:val="00706186"/>
    <w:rsid w:val="00715198"/>
    <w:rsid w:val="00716D9B"/>
    <w:rsid w:val="00722311"/>
    <w:rsid w:val="00725535"/>
    <w:rsid w:val="00737313"/>
    <w:rsid w:val="00743989"/>
    <w:rsid w:val="00751234"/>
    <w:rsid w:val="00757E28"/>
    <w:rsid w:val="007600EA"/>
    <w:rsid w:val="00766555"/>
    <w:rsid w:val="0077037B"/>
    <w:rsid w:val="00770B48"/>
    <w:rsid w:val="00780ADB"/>
    <w:rsid w:val="00782BC8"/>
    <w:rsid w:val="007905BF"/>
    <w:rsid w:val="00792E0A"/>
    <w:rsid w:val="00794F1F"/>
    <w:rsid w:val="00795DCC"/>
    <w:rsid w:val="00797617"/>
    <w:rsid w:val="007A4C1C"/>
    <w:rsid w:val="007A72F3"/>
    <w:rsid w:val="007B3CB2"/>
    <w:rsid w:val="007B4C79"/>
    <w:rsid w:val="007B5763"/>
    <w:rsid w:val="007B71E5"/>
    <w:rsid w:val="007B7963"/>
    <w:rsid w:val="007C1616"/>
    <w:rsid w:val="007C46F4"/>
    <w:rsid w:val="007D3B04"/>
    <w:rsid w:val="007D5371"/>
    <w:rsid w:val="007D7D0C"/>
    <w:rsid w:val="007F1CE4"/>
    <w:rsid w:val="007F3C3B"/>
    <w:rsid w:val="0080108C"/>
    <w:rsid w:val="00806FCE"/>
    <w:rsid w:val="00807924"/>
    <w:rsid w:val="00811B55"/>
    <w:rsid w:val="008150C2"/>
    <w:rsid w:val="008161C5"/>
    <w:rsid w:val="00827D66"/>
    <w:rsid w:val="008341A7"/>
    <w:rsid w:val="008351DC"/>
    <w:rsid w:val="008354B8"/>
    <w:rsid w:val="008401AA"/>
    <w:rsid w:val="0084275A"/>
    <w:rsid w:val="008446C4"/>
    <w:rsid w:val="0085454E"/>
    <w:rsid w:val="00856C3F"/>
    <w:rsid w:val="00865F87"/>
    <w:rsid w:val="0086687D"/>
    <w:rsid w:val="0086787A"/>
    <w:rsid w:val="008773BE"/>
    <w:rsid w:val="008878CE"/>
    <w:rsid w:val="008A0BB0"/>
    <w:rsid w:val="008A1876"/>
    <w:rsid w:val="008A6772"/>
    <w:rsid w:val="008B010C"/>
    <w:rsid w:val="008B54E1"/>
    <w:rsid w:val="008C184D"/>
    <w:rsid w:val="008C474A"/>
    <w:rsid w:val="008E38AA"/>
    <w:rsid w:val="008E660D"/>
    <w:rsid w:val="008F2141"/>
    <w:rsid w:val="008F3CED"/>
    <w:rsid w:val="00911A2E"/>
    <w:rsid w:val="009126FD"/>
    <w:rsid w:val="00916497"/>
    <w:rsid w:val="00921DE0"/>
    <w:rsid w:val="00922FA0"/>
    <w:rsid w:val="009315B9"/>
    <w:rsid w:val="00932970"/>
    <w:rsid w:val="00932DD2"/>
    <w:rsid w:val="00943BDC"/>
    <w:rsid w:val="0094774B"/>
    <w:rsid w:val="00954FD6"/>
    <w:rsid w:val="00955A79"/>
    <w:rsid w:val="0096544C"/>
    <w:rsid w:val="009660CA"/>
    <w:rsid w:val="00967135"/>
    <w:rsid w:val="00981D2E"/>
    <w:rsid w:val="0098238F"/>
    <w:rsid w:val="00991C32"/>
    <w:rsid w:val="00993055"/>
    <w:rsid w:val="00997903"/>
    <w:rsid w:val="009A6020"/>
    <w:rsid w:val="009A68CC"/>
    <w:rsid w:val="009B4314"/>
    <w:rsid w:val="009B7800"/>
    <w:rsid w:val="009B797C"/>
    <w:rsid w:val="009C1604"/>
    <w:rsid w:val="009C25AC"/>
    <w:rsid w:val="009C567C"/>
    <w:rsid w:val="009C6B15"/>
    <w:rsid w:val="009D5767"/>
    <w:rsid w:val="009E6529"/>
    <w:rsid w:val="009E7320"/>
    <w:rsid w:val="00A02E24"/>
    <w:rsid w:val="00A064FB"/>
    <w:rsid w:val="00A17FF3"/>
    <w:rsid w:val="00A22806"/>
    <w:rsid w:val="00A22ACC"/>
    <w:rsid w:val="00A267FD"/>
    <w:rsid w:val="00A26A25"/>
    <w:rsid w:val="00A37265"/>
    <w:rsid w:val="00A54FA7"/>
    <w:rsid w:val="00A5566C"/>
    <w:rsid w:val="00A62D16"/>
    <w:rsid w:val="00A85326"/>
    <w:rsid w:val="00A90BBE"/>
    <w:rsid w:val="00A91C85"/>
    <w:rsid w:val="00AA4FFD"/>
    <w:rsid w:val="00AA755F"/>
    <w:rsid w:val="00AE44E3"/>
    <w:rsid w:val="00AF57AE"/>
    <w:rsid w:val="00AF7374"/>
    <w:rsid w:val="00B00977"/>
    <w:rsid w:val="00B04897"/>
    <w:rsid w:val="00B067EB"/>
    <w:rsid w:val="00B06B3F"/>
    <w:rsid w:val="00B26A10"/>
    <w:rsid w:val="00B349B7"/>
    <w:rsid w:val="00B45076"/>
    <w:rsid w:val="00B6545D"/>
    <w:rsid w:val="00B67838"/>
    <w:rsid w:val="00B67CAB"/>
    <w:rsid w:val="00B70451"/>
    <w:rsid w:val="00B75FC4"/>
    <w:rsid w:val="00B7661D"/>
    <w:rsid w:val="00B80588"/>
    <w:rsid w:val="00B87087"/>
    <w:rsid w:val="00B90536"/>
    <w:rsid w:val="00B970C4"/>
    <w:rsid w:val="00BA005B"/>
    <w:rsid w:val="00BB4520"/>
    <w:rsid w:val="00BB7120"/>
    <w:rsid w:val="00BC20FB"/>
    <w:rsid w:val="00BC69CC"/>
    <w:rsid w:val="00BC6F0E"/>
    <w:rsid w:val="00BD3C47"/>
    <w:rsid w:val="00BD6B4B"/>
    <w:rsid w:val="00BF1299"/>
    <w:rsid w:val="00BF48ED"/>
    <w:rsid w:val="00C162AA"/>
    <w:rsid w:val="00C21B30"/>
    <w:rsid w:val="00C27777"/>
    <w:rsid w:val="00C321C4"/>
    <w:rsid w:val="00C34719"/>
    <w:rsid w:val="00C42E4B"/>
    <w:rsid w:val="00C43C45"/>
    <w:rsid w:val="00C50063"/>
    <w:rsid w:val="00C56AB1"/>
    <w:rsid w:val="00C62937"/>
    <w:rsid w:val="00C6546E"/>
    <w:rsid w:val="00C7055A"/>
    <w:rsid w:val="00C71D2E"/>
    <w:rsid w:val="00C75C8F"/>
    <w:rsid w:val="00C80A25"/>
    <w:rsid w:val="00C97C37"/>
    <w:rsid w:val="00CA1590"/>
    <w:rsid w:val="00CA3D47"/>
    <w:rsid w:val="00CA4FDB"/>
    <w:rsid w:val="00CC35A5"/>
    <w:rsid w:val="00CC48AF"/>
    <w:rsid w:val="00CC6A2B"/>
    <w:rsid w:val="00CC6F84"/>
    <w:rsid w:val="00CE1A34"/>
    <w:rsid w:val="00CE1C4D"/>
    <w:rsid w:val="00CE5DC6"/>
    <w:rsid w:val="00CF0625"/>
    <w:rsid w:val="00D16A79"/>
    <w:rsid w:val="00D20AF8"/>
    <w:rsid w:val="00D414CD"/>
    <w:rsid w:val="00D4401A"/>
    <w:rsid w:val="00D51F7B"/>
    <w:rsid w:val="00D557EE"/>
    <w:rsid w:val="00D64B68"/>
    <w:rsid w:val="00D668EC"/>
    <w:rsid w:val="00D7038F"/>
    <w:rsid w:val="00D70E95"/>
    <w:rsid w:val="00D74432"/>
    <w:rsid w:val="00D75CFC"/>
    <w:rsid w:val="00D76013"/>
    <w:rsid w:val="00D802AC"/>
    <w:rsid w:val="00D94615"/>
    <w:rsid w:val="00D97792"/>
    <w:rsid w:val="00DA1194"/>
    <w:rsid w:val="00DA25F3"/>
    <w:rsid w:val="00DA31A5"/>
    <w:rsid w:val="00DA3D31"/>
    <w:rsid w:val="00DB0D39"/>
    <w:rsid w:val="00DC308B"/>
    <w:rsid w:val="00DD3A1E"/>
    <w:rsid w:val="00DD5375"/>
    <w:rsid w:val="00DD78A5"/>
    <w:rsid w:val="00DE045C"/>
    <w:rsid w:val="00DF02E8"/>
    <w:rsid w:val="00DF0C05"/>
    <w:rsid w:val="00E15CF9"/>
    <w:rsid w:val="00E444DF"/>
    <w:rsid w:val="00E47CEC"/>
    <w:rsid w:val="00E50EA7"/>
    <w:rsid w:val="00E53BA5"/>
    <w:rsid w:val="00E55FC4"/>
    <w:rsid w:val="00E60FA6"/>
    <w:rsid w:val="00E648D1"/>
    <w:rsid w:val="00E662B0"/>
    <w:rsid w:val="00E714A8"/>
    <w:rsid w:val="00E750C5"/>
    <w:rsid w:val="00E76226"/>
    <w:rsid w:val="00E80A53"/>
    <w:rsid w:val="00E90DAB"/>
    <w:rsid w:val="00E92853"/>
    <w:rsid w:val="00EA05ED"/>
    <w:rsid w:val="00EC1CCE"/>
    <w:rsid w:val="00ED06C5"/>
    <w:rsid w:val="00ED291B"/>
    <w:rsid w:val="00EE12B3"/>
    <w:rsid w:val="00EE349F"/>
    <w:rsid w:val="00F06238"/>
    <w:rsid w:val="00F12724"/>
    <w:rsid w:val="00F14972"/>
    <w:rsid w:val="00F16CE3"/>
    <w:rsid w:val="00F2293B"/>
    <w:rsid w:val="00F24997"/>
    <w:rsid w:val="00F25BE3"/>
    <w:rsid w:val="00F32C6F"/>
    <w:rsid w:val="00F37A9E"/>
    <w:rsid w:val="00F37FB0"/>
    <w:rsid w:val="00F5071F"/>
    <w:rsid w:val="00F558CC"/>
    <w:rsid w:val="00F665EC"/>
    <w:rsid w:val="00F754C0"/>
    <w:rsid w:val="00F95F2E"/>
    <w:rsid w:val="00F97B0A"/>
    <w:rsid w:val="00FA734A"/>
    <w:rsid w:val="00FB007C"/>
    <w:rsid w:val="00FB38AC"/>
    <w:rsid w:val="00FB5587"/>
    <w:rsid w:val="00FC1399"/>
    <w:rsid w:val="00FC300F"/>
    <w:rsid w:val="00FC45C4"/>
    <w:rsid w:val="00FC5E6A"/>
    <w:rsid w:val="00FC6490"/>
    <w:rsid w:val="00FD79FB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015E5"/>
  <w15:chartTrackingRefBased/>
  <w15:docId w15:val="{20B6E92C-E448-4474-A109-C2044C05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47CEC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Pr>
      <w:b/>
      <w:bCs/>
      <w:caps w:val="0"/>
      <w:smallCaps/>
      <w:spacing w:val="10"/>
    </w:rPr>
  </w:style>
  <w:style w:type="paragraph" w:styleId="a4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a5">
    <w:name w:val="Emphasis"/>
    <w:basedOn w:val="a0"/>
    <w:uiPriority w:val="20"/>
    <w:qFormat/>
    <w:rPr>
      <w:i/>
      <w:iCs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a6">
    <w:name w:val="Intense Emphasis"/>
    <w:basedOn w:val="a0"/>
    <w:uiPriority w:val="21"/>
    <w:qFormat/>
    <w:rPr>
      <w:b/>
      <w:bCs/>
      <w:i/>
      <w:iCs/>
      <w:color w:val="auto"/>
    </w:rPr>
  </w:style>
  <w:style w:type="paragraph" w:styleId="a7">
    <w:name w:val="Intense Quote"/>
    <w:basedOn w:val="a"/>
    <w:next w:val="a"/>
    <w:link w:val="a8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a8">
    <w:name w:val="Выделенная цитата Знак"/>
    <w:basedOn w:val="a0"/>
    <w:link w:val="a7"/>
    <w:uiPriority w:val="30"/>
    <w:rPr>
      <w:color w:val="B01513" w:themeColor="accent1"/>
      <w:sz w:val="28"/>
      <w:szCs w:val="28"/>
    </w:rPr>
  </w:style>
  <w:style w:type="character" w:styleId="a9">
    <w:name w:val="Intense Reference"/>
    <w:basedOn w:val="a0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aa">
    <w:name w:val="Hyperlink"/>
    <w:basedOn w:val="a0"/>
    <w:unhideWhenUsed/>
    <w:rPr>
      <w:color w:val="4FB8C1" w:themeColor="text2" w:themeTint="99"/>
      <w:u w:val="single"/>
    </w:rPr>
  </w:style>
  <w:style w:type="character" w:styleId="ab">
    <w:name w:val="FollowedHyperlink"/>
    <w:basedOn w:val="a0"/>
    <w:uiPriority w:val="99"/>
    <w:semiHidden/>
    <w:unhideWhenUsed/>
    <w:rPr>
      <w:color w:val="9DFFCB" w:themeColor="followedHyperlink"/>
      <w:u w:val="single"/>
    </w:rPr>
  </w:style>
  <w:style w:type="paragraph" w:styleId="ac">
    <w:name w:val="No Spacing"/>
    <w:link w:val="ad"/>
    <w:uiPriority w:val="1"/>
    <w:qFormat/>
    <w:pPr>
      <w:spacing w:after="0" w:line="240" w:lineRule="auto"/>
    </w:pPr>
  </w:style>
  <w:style w:type="character" w:customStyle="1" w:styleId="ad">
    <w:name w:val="Без интервала Знак"/>
    <w:basedOn w:val="a0"/>
    <w:link w:val="ac"/>
    <w:uiPriority w:val="1"/>
  </w:style>
  <w:style w:type="paragraph" w:styleId="21">
    <w:name w:val="Quote"/>
    <w:basedOn w:val="a"/>
    <w:next w:val="a"/>
    <w:link w:val="22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22">
    <w:name w:val="Цитата 2 Знак"/>
    <w:basedOn w:val="a0"/>
    <w:link w:val="21"/>
    <w:uiPriority w:val="29"/>
    <w:rPr>
      <w:rFonts w:asciiTheme="majorHAnsi" w:eastAsiaTheme="majorEastAsia" w:hAnsiTheme="majorHAnsi" w:cstheme="majorBidi"/>
    </w:rPr>
  </w:style>
  <w:style w:type="character" w:styleId="ae">
    <w:name w:val="Strong"/>
    <w:basedOn w:val="a0"/>
    <w:uiPriority w:val="22"/>
    <w:qFormat/>
    <w:rPr>
      <w:b/>
      <w:bCs/>
    </w:rPr>
  </w:style>
  <w:style w:type="paragraph" w:styleId="af">
    <w:name w:val="Subtitle"/>
    <w:basedOn w:val="a"/>
    <w:next w:val="a"/>
    <w:link w:val="af0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af0">
    <w:name w:val="Подзаголовок Знак"/>
    <w:basedOn w:val="a0"/>
    <w:link w:val="af"/>
    <w:uiPriority w:val="11"/>
    <w:rPr>
      <w:sz w:val="28"/>
      <w:szCs w:val="28"/>
    </w:rPr>
  </w:style>
  <w:style w:type="character" w:styleId="af1">
    <w:name w:val="Subtle Emphasis"/>
    <w:basedOn w:val="a0"/>
    <w:uiPriority w:val="19"/>
    <w:qFormat/>
    <w:rPr>
      <w:i/>
      <w:iCs/>
      <w:color w:val="595959" w:themeColor="text1" w:themeTint="A6"/>
    </w:rPr>
  </w:style>
  <w:style w:type="character" w:styleId="af2">
    <w:name w:val="Subtle Reference"/>
    <w:basedOn w:val="a0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af3">
    <w:name w:val="Title"/>
    <w:basedOn w:val="a"/>
    <w:next w:val="a"/>
    <w:link w:val="af4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af4">
    <w:name w:val="Заголовок Знак"/>
    <w:basedOn w:val="a0"/>
    <w:link w:val="af3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af6">
    <w:name w:val="header"/>
    <w:basedOn w:val="a"/>
    <w:link w:val="af7"/>
    <w:uiPriority w:val="99"/>
    <w:unhideWhenUsed/>
    <w:rsid w:val="002348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23482E"/>
  </w:style>
  <w:style w:type="paragraph" w:styleId="af8">
    <w:name w:val="footer"/>
    <w:basedOn w:val="a"/>
    <w:link w:val="af9"/>
    <w:uiPriority w:val="99"/>
    <w:unhideWhenUsed/>
    <w:rsid w:val="002348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23482E"/>
  </w:style>
  <w:style w:type="table" w:styleId="afa">
    <w:name w:val="Table Grid"/>
    <w:basedOn w:val="a1"/>
    <w:uiPriority w:val="39"/>
    <w:rsid w:val="001C5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1">
    <w:name w:val="Grid Table 1 Light Accent 1"/>
    <w:basedOn w:val="a1"/>
    <w:uiPriority w:val="46"/>
    <w:rsid w:val="001C59BD"/>
    <w:pPr>
      <w:spacing w:after="0" w:line="240" w:lineRule="auto"/>
    </w:pPr>
    <w:tblPr>
      <w:tblStyleRowBandSize w:val="1"/>
      <w:tblStyleColBandSize w:val="1"/>
      <w:tblBorders>
        <w:top w:val="single" w:sz="4" w:space="0" w:color="F28E8D" w:themeColor="accent1" w:themeTint="66"/>
        <w:left w:val="single" w:sz="4" w:space="0" w:color="F28E8D" w:themeColor="accent1" w:themeTint="66"/>
        <w:bottom w:val="single" w:sz="4" w:space="0" w:color="F28E8D" w:themeColor="accent1" w:themeTint="66"/>
        <w:right w:val="single" w:sz="4" w:space="0" w:color="F28E8D" w:themeColor="accent1" w:themeTint="66"/>
        <w:insideH w:val="single" w:sz="4" w:space="0" w:color="F28E8D" w:themeColor="accent1" w:themeTint="66"/>
        <w:insideV w:val="single" w:sz="4" w:space="0" w:color="F28E8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C565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565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1">
    <w:name w:val="Grid Table 2 Accent 1"/>
    <w:basedOn w:val="a1"/>
    <w:uiPriority w:val="47"/>
    <w:rsid w:val="001C59BD"/>
    <w:pPr>
      <w:spacing w:after="0" w:line="240" w:lineRule="auto"/>
    </w:pPr>
    <w:tblPr>
      <w:tblStyleRowBandSize w:val="1"/>
      <w:tblStyleColBandSize w:val="1"/>
      <w:tblBorders>
        <w:top w:val="single" w:sz="2" w:space="0" w:color="EC5654" w:themeColor="accent1" w:themeTint="99"/>
        <w:bottom w:val="single" w:sz="2" w:space="0" w:color="EC5654" w:themeColor="accent1" w:themeTint="99"/>
        <w:insideH w:val="single" w:sz="2" w:space="0" w:color="EC5654" w:themeColor="accent1" w:themeTint="99"/>
        <w:insideV w:val="single" w:sz="2" w:space="0" w:color="EC565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565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565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-51">
    <w:name w:val="Grid Table 5 Dark Accent 1"/>
    <w:basedOn w:val="a1"/>
    <w:uiPriority w:val="50"/>
    <w:rsid w:val="001C59B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C6C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0151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0151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0151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01513" w:themeFill="accent1"/>
      </w:tcPr>
    </w:tblStylePr>
    <w:tblStylePr w:type="band1Vert">
      <w:tblPr/>
      <w:tcPr>
        <w:shd w:val="clear" w:color="auto" w:fill="F28E8D" w:themeFill="accent1" w:themeFillTint="66"/>
      </w:tcPr>
    </w:tblStylePr>
    <w:tblStylePr w:type="band1Horz">
      <w:tblPr/>
      <w:tcPr>
        <w:shd w:val="clear" w:color="auto" w:fill="F28E8D" w:themeFill="accent1" w:themeFillTint="66"/>
      </w:tcPr>
    </w:tblStylePr>
  </w:style>
  <w:style w:type="table" w:styleId="-2">
    <w:name w:val="Grid Table 2"/>
    <w:basedOn w:val="a1"/>
    <w:uiPriority w:val="47"/>
    <w:rsid w:val="001C59B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">
    <w:name w:val="Grid Table 1 Light"/>
    <w:basedOn w:val="a1"/>
    <w:uiPriority w:val="46"/>
    <w:rsid w:val="001C59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1">
    <w:name w:val="Plain Table 4"/>
    <w:basedOn w:val="a1"/>
    <w:uiPriority w:val="44"/>
    <w:rsid w:val="007B79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A91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1C85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Main">
    <w:name w:val="Main"/>
    <w:basedOn w:val="a"/>
    <w:link w:val="Main0"/>
    <w:qFormat/>
    <w:rsid w:val="007A72F3"/>
    <w:pPr>
      <w:spacing w:line="259" w:lineRule="auto"/>
    </w:pPr>
    <w:rPr>
      <w:rFonts w:ascii="Times New Roman" w:eastAsia="Calibri" w:hAnsi="Times New Roman" w:cs="Times New Roman"/>
      <w:sz w:val="24"/>
      <w:szCs w:val="24"/>
      <w:lang w:val="ru-RU" w:eastAsia="en-US"/>
    </w:rPr>
  </w:style>
  <w:style w:type="character" w:customStyle="1" w:styleId="Main0">
    <w:name w:val="Main Знак"/>
    <w:link w:val="Main"/>
    <w:rsid w:val="007A72F3"/>
    <w:rPr>
      <w:rFonts w:ascii="Times New Roman" w:eastAsia="Calibri" w:hAnsi="Times New Roman" w:cs="Times New Roman"/>
      <w:sz w:val="24"/>
      <w:szCs w:val="24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5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3;&#1080;&#1096;&#1077;&#1088;\AppData\Roaming\Microsoft\&#1064;&#1072;&#1073;&#1083;&#1086;&#1085;&#1099;\&#1041;&#1083;&#1072;&#1085;&#1082;%20&#1048;&#1086;&#1085;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477CF7-28C1-449F-A227-D0C6A333F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Ион.dotx</Template>
  <TotalTime>42</TotalTime>
  <Pages>5</Pages>
  <Words>1290</Words>
  <Characters>7355</Characters>
  <Application>Microsoft Office Word</Application>
  <DocSecurity>0</DocSecurity>
  <Lines>61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Азиз Чыналиев</dc:creator>
  <cp:keywords/>
  <dc:description/>
  <cp:lastModifiedBy>Zeio Nara</cp:lastModifiedBy>
  <cp:revision>8</cp:revision>
  <cp:lastPrinted>2016-09-15T12:19:00Z</cp:lastPrinted>
  <dcterms:created xsi:type="dcterms:W3CDTF">2016-10-05T05:51:00Z</dcterms:created>
  <dcterms:modified xsi:type="dcterms:W3CDTF">2016-10-05T06:37:00Z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